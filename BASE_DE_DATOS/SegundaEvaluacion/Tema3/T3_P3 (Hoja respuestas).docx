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>
    <v:background id="_x0000_s1025" o:bwmode="white" fillcolor="#daeef3">
      <v:fill r:id="rId4" o:title="Cuadrícula grande" type="pattern"/>
    </v:background>
  </w:background>
  <w:body>
    <w:p w14:paraId="2E6D4BAE" w14:textId="77777777" w:rsidR="00C36BCC" w:rsidRDefault="00C36BCC" w:rsidP="00F666C8">
      <w:pPr>
        <w:pStyle w:val="Titulo0"/>
        <w:spacing w:before="60" w:after="60"/>
      </w:pPr>
    </w:p>
    <w:p w14:paraId="11E226F3" w14:textId="00BE28D9" w:rsidR="008E3892" w:rsidRPr="00F265E4" w:rsidRDefault="00C1423C" w:rsidP="00F666C8">
      <w:pPr>
        <w:pStyle w:val="Titulo0"/>
        <w:spacing w:before="60" w:after="60"/>
      </w:pPr>
      <w:r w:rsidRPr="00F265E4">
        <w:t xml:space="preserve">tema </w:t>
      </w:r>
      <w:r w:rsidR="00D457EE">
        <w:t>3</w:t>
      </w:r>
      <w:r w:rsidR="008E3892" w:rsidRPr="00F265E4">
        <w:t xml:space="preserve">: </w:t>
      </w:r>
      <w:r w:rsidR="0022614C">
        <w:t xml:space="preserve">SGBD RELACIONALES. </w:t>
      </w:r>
      <w:r w:rsidRPr="00F265E4">
        <w:t xml:space="preserve">el </w:t>
      </w:r>
      <w:r w:rsidR="008E3892" w:rsidRPr="00F265E4">
        <w:t>sgbd ORACLE</w:t>
      </w:r>
    </w:p>
    <w:p w14:paraId="061C803E" w14:textId="6912B9E6" w:rsidR="006718A8" w:rsidRDefault="008E3892" w:rsidP="00E34C08">
      <w:pPr>
        <w:pStyle w:val="Titulo0"/>
        <w:shd w:val="clear" w:color="auto" w:fill="DBE5F1" w:themeFill="accent1" w:themeFillTint="33"/>
        <w:spacing w:before="60" w:after="120"/>
      </w:pPr>
      <w:r>
        <w:t xml:space="preserve">PRÁCTICA </w:t>
      </w:r>
      <w:r w:rsidR="00475D46">
        <w:t>3</w:t>
      </w:r>
      <w:r w:rsidR="002704FA">
        <w:t xml:space="preserve"> </w:t>
      </w:r>
      <w:r w:rsidR="00C52BAE">
        <w:br/>
      </w:r>
      <w:bookmarkStart w:id="0" w:name="_Hlk93255489"/>
      <w:r w:rsidR="006D0FEA" w:rsidRPr="00F265E4">
        <w:t>instalación de</w:t>
      </w:r>
      <w:r w:rsidR="0022614C">
        <w:t>L CLIENTE DE ORACLE</w:t>
      </w:r>
      <w:bookmarkEnd w:id="0"/>
    </w:p>
    <w:p w14:paraId="0E72A1BF" w14:textId="4476D2ED" w:rsidR="00596D1C" w:rsidRDefault="00596D1C" w:rsidP="00186D6A">
      <w:pPr>
        <w:pStyle w:val="Titulo0"/>
        <w:spacing w:before="60" w:after="120"/>
      </w:pPr>
      <w:r>
        <w:t>hoja de respuestas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63"/>
      </w:tblGrid>
      <w:tr w:rsidR="00186D6A" w:rsidRPr="00862617" w14:paraId="68B3B43F" w14:textId="77777777" w:rsidTr="005150A1">
        <w:trPr>
          <w:jc w:val="center"/>
        </w:trPr>
        <w:tc>
          <w:tcPr>
            <w:tcW w:w="5000" w:type="pct"/>
            <w:shd w:val="clear" w:color="auto" w:fill="D9D9D9"/>
          </w:tcPr>
          <w:p w14:paraId="517DF884" w14:textId="77777777" w:rsidR="00186D6A" w:rsidRPr="00862617" w:rsidRDefault="00186D6A" w:rsidP="005150A1">
            <w:pPr>
              <w:pStyle w:val="TablaTextoNoEspaci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MUY </w:t>
            </w:r>
            <w:r w:rsidRPr="00862617">
              <w:rPr>
                <w:b/>
                <w:szCs w:val="20"/>
              </w:rPr>
              <w:t>IMPORTANTE</w:t>
            </w:r>
            <w:r>
              <w:rPr>
                <w:b/>
                <w:szCs w:val="20"/>
              </w:rPr>
              <w:br/>
            </w:r>
            <w:r w:rsidRPr="00911B83">
              <w:rPr>
                <w:b/>
                <w:szCs w:val="20"/>
              </w:rPr>
              <w:t>ESTO ES LA HOJA DE RESPUESTAS Y NO EL ENUNCIADO COMPLETO DE LA PRÁCTICA</w:t>
            </w:r>
          </w:p>
        </w:tc>
      </w:tr>
      <w:tr w:rsidR="00186D6A" w:rsidRPr="00E21B2D" w14:paraId="7036B059" w14:textId="77777777" w:rsidTr="005150A1">
        <w:trPr>
          <w:jc w:val="center"/>
        </w:trPr>
        <w:tc>
          <w:tcPr>
            <w:tcW w:w="5000" w:type="pct"/>
            <w:shd w:val="clear" w:color="auto" w:fill="D9D9D9"/>
          </w:tcPr>
          <w:p w14:paraId="5116BBFD" w14:textId="77777777" w:rsidR="00186D6A" w:rsidRPr="00911B83" w:rsidRDefault="00186D6A" w:rsidP="005150A1">
            <w:pPr>
              <w:pStyle w:val="TablaTextoNoEspacio"/>
            </w:pPr>
            <w:r>
              <w:t xml:space="preserve">La hoja de respuestas es un documento basado en el enunciado que no contiene las capturas de pantalla ni las explicaciones detalladas (sólo es para responder las preguntas de la práctica). </w:t>
            </w:r>
            <w:r w:rsidRPr="00911B83">
              <w:rPr>
                <w:b/>
              </w:rPr>
              <w:t>La práctica debe realizarse siguiendo el enunciado COMPLETO</w:t>
            </w:r>
          </w:p>
        </w:tc>
      </w:tr>
    </w:tbl>
    <w:p w14:paraId="49044028" w14:textId="1D934E7E" w:rsidR="006D0FEA" w:rsidRDefault="00EE43AA" w:rsidP="009D4192">
      <w:pPr>
        <w:pStyle w:val="Ttulo1"/>
        <w:spacing w:before="240" w:after="120"/>
        <w:rPr>
          <w:lang w:val="es-ES"/>
        </w:rPr>
      </w:pPr>
      <w:bookmarkStart w:id="1" w:name="_Toc93231801"/>
      <w:r>
        <w:rPr>
          <w:lang w:val="es-ES"/>
        </w:rPr>
        <w:t>configuración del cliente. acceso a un servidor oracle.</w:t>
      </w:r>
      <w:bookmarkEnd w:id="1"/>
    </w:p>
    <w:p w14:paraId="550D9854" w14:textId="77777777" w:rsidR="00EE43AA" w:rsidRDefault="00EE43AA" w:rsidP="003E3B6A">
      <w:pPr>
        <w:spacing w:before="120" w:after="120"/>
      </w:pPr>
      <w:r>
        <w:t>Para poder acceder a cualquier servidor desde nuestra máquina cliente, hemos de configurar los servicios de red de Oracle. Se debe tener en cuenta que debido a que esta máquina no es un servidor, no se ha configurado por defecto nada asociado a los servicios de red, por lo que tendremos que realizarlo desde cero con todo lo que hemos aprendido en prácticas anteriores.</w:t>
      </w:r>
    </w:p>
    <w:p w14:paraId="33AD574E" w14:textId="77777777" w:rsidR="005447EA" w:rsidRDefault="005447EA" w:rsidP="003E3B6A">
      <w:pPr>
        <w:pStyle w:val="Ttulo2"/>
        <w:spacing w:before="120" w:after="120"/>
      </w:pPr>
      <w:bookmarkStart w:id="2" w:name="_Toc93231802"/>
      <w:r>
        <w:t>acceder a</w:t>
      </w:r>
      <w:r w:rsidR="0030615B">
        <w:t xml:space="preserve"> </w:t>
      </w:r>
      <w:r>
        <w:t>l</w:t>
      </w:r>
      <w:r w:rsidR="0030615B">
        <w:t>A BD DEL</w:t>
      </w:r>
      <w:r>
        <w:t xml:space="preserve"> servidor instalado en nuestra máquina virtual.</w:t>
      </w:r>
      <w:bookmarkEnd w:id="2"/>
    </w:p>
    <w:p w14:paraId="5484B785" w14:textId="1B214266" w:rsidR="00515566" w:rsidRDefault="00DB1983" w:rsidP="00DB1983">
      <w:pPr>
        <w:pStyle w:val="EjercicioCabecera"/>
        <w:spacing w:before="120" w:after="120"/>
      </w:pPr>
      <w:r>
        <w:t xml:space="preserve">Configura </w:t>
      </w:r>
      <w:r w:rsidR="000F5110">
        <w:t xml:space="preserve">de la forma que prefieras (recuerda que hemos visto varias) </w:t>
      </w:r>
      <w:r>
        <w:t>un nombre local en la máquina cliente para acceder a la BD creada durante la instalación en el servidor de tu máquina virtual.</w:t>
      </w:r>
      <w:r w:rsidR="000F5110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09"/>
      </w:tblGrid>
      <w:tr w:rsidR="00E45E74" w:rsidRPr="00E45E74" w14:paraId="054DD81C" w14:textId="77777777" w:rsidTr="008B05F4">
        <w:trPr>
          <w:jc w:val="center"/>
        </w:trPr>
        <w:tc>
          <w:tcPr>
            <w:tcW w:w="0" w:type="auto"/>
          </w:tcPr>
          <w:p w14:paraId="435DECAF" w14:textId="103CFA60" w:rsidR="008B05F4" w:rsidRPr="00E45E74" w:rsidRDefault="008B05F4" w:rsidP="008B05F4">
            <w:pPr>
              <w:pStyle w:val="TablaTitulo"/>
              <w:rPr>
                <w:color w:val="C00000"/>
              </w:rPr>
            </w:pPr>
            <w:r w:rsidRPr="00E45E74">
              <w:rPr>
                <w:color w:val="C00000"/>
              </w:rPr>
              <w:t>NOTA IMPORTANTE</w:t>
            </w:r>
          </w:p>
        </w:tc>
      </w:tr>
      <w:tr w:rsidR="00E45E74" w:rsidRPr="00E45E74" w14:paraId="2E342A02" w14:textId="77777777" w:rsidTr="008B05F4">
        <w:trPr>
          <w:jc w:val="center"/>
        </w:trPr>
        <w:tc>
          <w:tcPr>
            <w:tcW w:w="0" w:type="auto"/>
          </w:tcPr>
          <w:p w14:paraId="35C052C5" w14:textId="1FD74EF3" w:rsidR="00515566" w:rsidRPr="00E45E74" w:rsidRDefault="008B05F4" w:rsidP="008B05F4">
            <w:pPr>
              <w:pStyle w:val="TablaTextoNoEspacio"/>
              <w:jc w:val="center"/>
              <w:rPr>
                <w:color w:val="C00000"/>
              </w:rPr>
            </w:pPr>
            <w:r w:rsidRPr="00E45E74">
              <w:rPr>
                <w:color w:val="C00000"/>
              </w:rPr>
              <w:t>Teniendo en cuenta que la máquina no tiene nada configurado por defecto recomiendo hacerlo mediante la herramienta net manager</w:t>
            </w:r>
          </w:p>
        </w:tc>
      </w:tr>
    </w:tbl>
    <w:p w14:paraId="5E3C411A" w14:textId="5BA734BA" w:rsidR="00D7122F" w:rsidRPr="00F06B5C" w:rsidRDefault="000F5110" w:rsidP="00A82E5F">
      <w:pPr>
        <w:pStyle w:val="EjercicioOpcionNumerada"/>
        <w:spacing w:before="120" w:after="120"/>
        <w:ind w:left="681" w:hanging="397"/>
        <w:rPr>
          <w:lang w:val="es-ES"/>
        </w:rPr>
      </w:pPr>
      <w:r w:rsidRPr="00F06B5C">
        <w:rPr>
          <w:lang w:val="es-ES"/>
        </w:rPr>
        <w:t xml:space="preserve">Recuerda que debes </w:t>
      </w:r>
      <w:r w:rsidR="00CF6DE9" w:rsidRPr="00F06B5C">
        <w:rPr>
          <w:lang w:val="es-ES"/>
        </w:rPr>
        <w:t>conocer e indicar</w:t>
      </w:r>
      <w:r w:rsidRPr="00F06B5C">
        <w:rPr>
          <w:lang w:val="es-ES"/>
        </w:rPr>
        <w:t xml:space="preserve"> los siguientes datos, </w:t>
      </w:r>
      <w:r w:rsidR="005F52AD" w:rsidRPr="00F06B5C">
        <w:rPr>
          <w:lang w:val="es-ES"/>
        </w:rPr>
        <w:t>rellénalos</w:t>
      </w:r>
      <w:r w:rsidRPr="00F06B5C">
        <w:rPr>
          <w:lang w:val="es-ES"/>
        </w:rPr>
        <w:t xml:space="preserve"> adecuadamente en la tabla siguiente</w:t>
      </w:r>
      <w:r w:rsidR="00CF6DE9" w:rsidRPr="00F06B5C">
        <w:rPr>
          <w:lang w:val="es-ES"/>
        </w:rPr>
        <w:t xml:space="preserve"> (CONSULTA LAS PRÁCTICAS ANTERIORES)</w:t>
      </w:r>
      <w:r w:rsidRPr="00F06B5C">
        <w:rPr>
          <w:lang w:val="es-E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23"/>
        <w:gridCol w:w="5250"/>
      </w:tblGrid>
      <w:tr w:rsidR="000F5110" w:rsidRPr="00F06B5C" w14:paraId="4521F52B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44537092" w14:textId="0214B38C" w:rsidR="000F5110" w:rsidRPr="00F06B5C" w:rsidRDefault="00CF6DE9" w:rsidP="00CA22DD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NOMBRE LOCAL DESEADO</w:t>
            </w:r>
          </w:p>
        </w:tc>
        <w:tc>
          <w:tcPr>
            <w:tcW w:w="5250" w:type="dxa"/>
          </w:tcPr>
          <w:p w14:paraId="50125B5E" w14:textId="25DAB3F9" w:rsidR="000F5110" w:rsidRPr="00F06B5C" w:rsidRDefault="00E07891" w:rsidP="00CA22DD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PRACS</w:t>
            </w:r>
          </w:p>
        </w:tc>
      </w:tr>
      <w:tr w:rsidR="000F5110" w:rsidRPr="00F06B5C" w14:paraId="482C88BA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42C7402C" w14:textId="695E391E" w:rsidR="000F5110" w:rsidRPr="00F06B5C" w:rsidRDefault="008B48CC" w:rsidP="00CA22DD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PROTOCOL</w:t>
            </w:r>
          </w:p>
        </w:tc>
        <w:tc>
          <w:tcPr>
            <w:tcW w:w="5250" w:type="dxa"/>
          </w:tcPr>
          <w:p w14:paraId="70F5B1BF" w14:textId="52372C80" w:rsidR="000F5110" w:rsidRPr="00F06B5C" w:rsidRDefault="00E07891" w:rsidP="00CA22DD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TCP</w:t>
            </w:r>
          </w:p>
        </w:tc>
      </w:tr>
      <w:tr w:rsidR="000F5110" w:rsidRPr="00F06B5C" w14:paraId="667ACCEF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6F861C63" w14:textId="6D1C730B" w:rsidR="000F5110" w:rsidRPr="00F06B5C" w:rsidRDefault="008B48CC" w:rsidP="00CA22DD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HOST</w:t>
            </w:r>
            <w:r w:rsidR="00EE43AA">
              <w:rPr>
                <w:lang w:val="es-ES"/>
              </w:rPr>
              <w:t xml:space="preserve"> SERVIDOR</w:t>
            </w:r>
            <w:r w:rsidR="00340379">
              <w:rPr>
                <w:lang w:val="es-ES"/>
              </w:rPr>
              <w:t xml:space="preserve"> (nombre o IP)</w:t>
            </w:r>
          </w:p>
        </w:tc>
        <w:tc>
          <w:tcPr>
            <w:tcW w:w="5250" w:type="dxa"/>
          </w:tcPr>
          <w:p w14:paraId="06FBF37C" w14:textId="29B30A8F" w:rsidR="000F5110" w:rsidRPr="00F06B5C" w:rsidRDefault="00E07891" w:rsidP="00CA22DD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PCSERVIDOR</w:t>
            </w:r>
          </w:p>
        </w:tc>
      </w:tr>
      <w:tr w:rsidR="008B48CC" w:rsidRPr="00F06B5C" w14:paraId="6057814D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4D67BD4A" w14:textId="0B58414F" w:rsidR="008B48CC" w:rsidRPr="00F06B5C" w:rsidRDefault="008B48CC" w:rsidP="00CA22DD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PORT</w:t>
            </w:r>
          </w:p>
        </w:tc>
        <w:tc>
          <w:tcPr>
            <w:tcW w:w="5250" w:type="dxa"/>
          </w:tcPr>
          <w:p w14:paraId="1FD598E6" w14:textId="54A8E48B" w:rsidR="008B48CC" w:rsidRPr="00F06B5C" w:rsidRDefault="00E07891" w:rsidP="00CA22DD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1521</w:t>
            </w:r>
          </w:p>
        </w:tc>
      </w:tr>
      <w:tr w:rsidR="00CF58E7" w:rsidRPr="00F06B5C" w14:paraId="54F52299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5E60BE09" w14:textId="4A449238" w:rsidR="00CF58E7" w:rsidRPr="00F06B5C" w:rsidRDefault="00CF58E7" w:rsidP="00CA22DD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NOMBRE DEL SERVICIO GLOBAL</w:t>
            </w:r>
          </w:p>
        </w:tc>
        <w:tc>
          <w:tcPr>
            <w:tcW w:w="5250" w:type="dxa"/>
          </w:tcPr>
          <w:p w14:paraId="406745FF" w14:textId="6E54851B" w:rsidR="00CF58E7" w:rsidRPr="00F06B5C" w:rsidRDefault="00E07891" w:rsidP="00CA22DD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PRACS.CLASEPCSERVIDOR</w:t>
            </w:r>
          </w:p>
        </w:tc>
      </w:tr>
    </w:tbl>
    <w:p w14:paraId="5C4296D3" w14:textId="6A4CF1F7" w:rsidR="000F5110" w:rsidRDefault="000F5110" w:rsidP="00A82E5F">
      <w:pPr>
        <w:pStyle w:val="EjercicioOpcionNumerada"/>
        <w:spacing w:before="120" w:after="120"/>
        <w:ind w:left="681" w:hanging="397"/>
        <w:rPr>
          <w:lang w:val="es-ES"/>
        </w:rPr>
      </w:pPr>
      <w:r w:rsidRPr="00F06B5C">
        <w:rPr>
          <w:lang w:val="es-ES"/>
        </w:rPr>
        <w:t>Realiza una captura de pantalla que demuestre la creación de ese nombre local con los datos que has indicado.</w:t>
      </w:r>
    </w:p>
    <w:p w14:paraId="3B834A21" w14:textId="77777777" w:rsidR="00E07891" w:rsidRDefault="00E07891" w:rsidP="00E07891">
      <w:pPr>
        <w:pStyle w:val="EjercicioCabecera"/>
        <w:numPr>
          <w:ilvl w:val="0"/>
          <w:numId w:val="0"/>
        </w:numPr>
        <w:rPr>
          <w:lang w:val="es-ES"/>
        </w:rPr>
      </w:pPr>
    </w:p>
    <w:p w14:paraId="3D4927C9" w14:textId="185C43A7" w:rsidR="00E07891" w:rsidRPr="00E07891" w:rsidRDefault="00E07891" w:rsidP="00E0789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9C0DA0" wp14:editId="683CA68F">
            <wp:extent cx="6840855" cy="3645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1369" w14:textId="77777777" w:rsidR="00E07891" w:rsidRDefault="00E07891" w:rsidP="00E07891">
      <w:pPr>
        <w:rPr>
          <w:lang w:val="es-ES"/>
        </w:rPr>
      </w:pPr>
    </w:p>
    <w:p w14:paraId="5CDD9363" w14:textId="77777777" w:rsidR="00E07891" w:rsidRDefault="00E07891" w:rsidP="00E07891">
      <w:pPr>
        <w:rPr>
          <w:lang w:val="es-ES"/>
        </w:rPr>
      </w:pPr>
    </w:p>
    <w:p w14:paraId="3B6C1AB3" w14:textId="77777777" w:rsidR="00E07891" w:rsidRPr="00E07891" w:rsidRDefault="00E07891" w:rsidP="00E07891">
      <w:pPr>
        <w:rPr>
          <w:lang w:val="es-ES"/>
        </w:rPr>
      </w:pPr>
    </w:p>
    <w:p w14:paraId="79A069EC" w14:textId="443CD8A2" w:rsidR="000F5110" w:rsidRDefault="00E45E74" w:rsidP="00A82E5F">
      <w:pPr>
        <w:pStyle w:val="EjercicioOpcionNumerada"/>
        <w:spacing w:before="120" w:after="120"/>
        <w:ind w:left="681" w:hanging="397"/>
        <w:rPr>
          <w:lang w:val="es-ES"/>
        </w:rPr>
      </w:pPr>
      <w:r>
        <w:rPr>
          <w:lang w:val="es-ES"/>
        </w:rPr>
        <w:t xml:space="preserve">Conecta a la BD con el nombre local </w:t>
      </w:r>
      <w:r w:rsidR="00B83E20">
        <w:rPr>
          <w:lang w:val="es-ES"/>
        </w:rPr>
        <w:t xml:space="preserve">que has </w:t>
      </w:r>
      <w:r>
        <w:rPr>
          <w:lang w:val="es-ES"/>
        </w:rPr>
        <w:t xml:space="preserve">elegido desde la herramienta SQL* Plus. </w:t>
      </w:r>
      <w:r w:rsidR="000F5110" w:rsidRPr="00F06B5C">
        <w:rPr>
          <w:lang w:val="es-ES"/>
        </w:rPr>
        <w:t>Realiza una captura de pantalla que demuestre que la conexión con ese nombre local se ha realizado correctamente.</w:t>
      </w:r>
    </w:p>
    <w:p w14:paraId="79CEB7A7" w14:textId="65C84015" w:rsidR="00E07891" w:rsidRDefault="00E07891" w:rsidP="00E07891">
      <w:pPr>
        <w:pStyle w:val="EjercicioCabecera"/>
        <w:numPr>
          <w:ilvl w:val="0"/>
          <w:numId w:val="0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4F45C3" wp14:editId="52342567">
            <wp:extent cx="5181600" cy="1457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EF75" w14:textId="77777777" w:rsidR="00E07891" w:rsidRPr="00E07891" w:rsidRDefault="00E07891" w:rsidP="00E07891">
      <w:pPr>
        <w:ind w:firstLine="0"/>
        <w:rPr>
          <w:lang w:val="es-ES"/>
        </w:rPr>
      </w:pPr>
    </w:p>
    <w:p w14:paraId="0656D8D5" w14:textId="005270E4" w:rsidR="00515566" w:rsidRDefault="00515566" w:rsidP="00515566">
      <w:pPr>
        <w:pStyle w:val="Ttulo2"/>
      </w:pPr>
      <w:bookmarkStart w:id="3" w:name="_Toc93231803"/>
      <w:r>
        <w:t xml:space="preserve">acceder </w:t>
      </w:r>
      <w:r w:rsidR="0030615B">
        <w:t xml:space="preserve">A </w:t>
      </w:r>
      <w:r w:rsidR="003E3B6A">
        <w:t xml:space="preserve">la </w:t>
      </w:r>
      <w:r w:rsidR="0030615B">
        <w:t xml:space="preserve">BD </w:t>
      </w:r>
      <w:r w:rsidR="003E3B6A">
        <w:t>de otro</w:t>
      </w:r>
      <w:r w:rsidR="0030615B">
        <w:t xml:space="preserve"> </w:t>
      </w:r>
      <w:r>
        <w:t xml:space="preserve">servidor instalado en </w:t>
      </w:r>
      <w:r w:rsidR="0030615B">
        <w:t>LA RED DEL AULA</w:t>
      </w:r>
      <w:r>
        <w:t>.</w:t>
      </w:r>
      <w:bookmarkEnd w:id="3"/>
    </w:p>
    <w:p w14:paraId="3E4136BD" w14:textId="0DF3D4A0" w:rsidR="00187576" w:rsidRDefault="00187576" w:rsidP="00187576">
      <w:pPr>
        <w:pStyle w:val="EjercicioCabecera"/>
        <w:spacing w:before="120" w:after="120"/>
      </w:pPr>
      <w:r>
        <w:t xml:space="preserve">Configura de la forma que prefieras (recuerda que hemos visto varias) un nombre local en la máquina cliente para acceder a la </w:t>
      </w:r>
      <w:r w:rsidR="008D53EB">
        <w:t>BD instalada en otro servidor accesible a través de la red del aula, según los datos indicados por la profesora</w:t>
      </w:r>
      <w:r>
        <w:t xml:space="preserve">. </w:t>
      </w:r>
    </w:p>
    <w:p w14:paraId="546E667E" w14:textId="77777777" w:rsidR="00187576" w:rsidRPr="00F06B5C" w:rsidRDefault="00187576" w:rsidP="00A82E5F">
      <w:pPr>
        <w:pStyle w:val="EjercicioOpcionNumerada"/>
        <w:spacing w:before="120" w:after="120"/>
        <w:ind w:left="681" w:hanging="397"/>
        <w:rPr>
          <w:lang w:val="es-ES"/>
        </w:rPr>
      </w:pPr>
      <w:r w:rsidRPr="00F06B5C">
        <w:rPr>
          <w:lang w:val="es-ES"/>
        </w:rPr>
        <w:t>Recuerda que debes conocer e indicar los siguientes datos, rellénalos adecuadamente en la tabla siguiente (CONSULTA LAS PRÁCTICAS ANTERIORES):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23"/>
        <w:gridCol w:w="5250"/>
      </w:tblGrid>
      <w:tr w:rsidR="00187576" w:rsidRPr="00F06B5C" w14:paraId="1BFD70AE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2A5ECD5C" w14:textId="77777777" w:rsidR="00187576" w:rsidRPr="00F06B5C" w:rsidRDefault="00187576" w:rsidP="006C5068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NOMBRE LOCAL DESEADO</w:t>
            </w:r>
          </w:p>
        </w:tc>
        <w:tc>
          <w:tcPr>
            <w:tcW w:w="5250" w:type="dxa"/>
          </w:tcPr>
          <w:p w14:paraId="11F9173E" w14:textId="22A535C9" w:rsidR="00187576" w:rsidRPr="00F06B5C" w:rsidRDefault="00E07891" w:rsidP="006C5068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PRUEBAS</w:t>
            </w:r>
          </w:p>
        </w:tc>
      </w:tr>
      <w:tr w:rsidR="00187576" w:rsidRPr="00F06B5C" w14:paraId="3CDAF8AD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64D87DCE" w14:textId="77777777" w:rsidR="00187576" w:rsidRPr="00F06B5C" w:rsidRDefault="00187576" w:rsidP="006C5068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PROTOCOL</w:t>
            </w:r>
          </w:p>
        </w:tc>
        <w:tc>
          <w:tcPr>
            <w:tcW w:w="5250" w:type="dxa"/>
          </w:tcPr>
          <w:p w14:paraId="605F2352" w14:textId="502B27DD" w:rsidR="00187576" w:rsidRPr="00F06B5C" w:rsidRDefault="00E07891" w:rsidP="006C5068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TCP</w:t>
            </w:r>
          </w:p>
        </w:tc>
      </w:tr>
      <w:tr w:rsidR="00187576" w:rsidRPr="00F06B5C" w14:paraId="6A7DEA0D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3782D04D" w14:textId="77777777" w:rsidR="00187576" w:rsidRPr="00F06B5C" w:rsidRDefault="00187576" w:rsidP="006C5068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HOST</w:t>
            </w:r>
            <w:r>
              <w:rPr>
                <w:lang w:val="es-ES"/>
              </w:rPr>
              <w:t xml:space="preserve"> SERVIDOR (nombre o IP)</w:t>
            </w:r>
          </w:p>
        </w:tc>
        <w:tc>
          <w:tcPr>
            <w:tcW w:w="5250" w:type="dxa"/>
          </w:tcPr>
          <w:p w14:paraId="307DF071" w14:textId="3148C7F1" w:rsidR="00187576" w:rsidRPr="00F06B5C" w:rsidRDefault="00E07891" w:rsidP="006C5068">
            <w:pPr>
              <w:spacing w:before="60" w:after="60"/>
              <w:ind w:firstLine="0"/>
              <w:rPr>
                <w:lang w:val="es-ES"/>
              </w:rPr>
            </w:pPr>
            <w:r w:rsidRPr="00E07891">
              <w:rPr>
                <w:lang w:val="es-ES"/>
              </w:rPr>
              <w:t>SERVERAULA</w:t>
            </w:r>
          </w:p>
        </w:tc>
      </w:tr>
      <w:tr w:rsidR="00187576" w:rsidRPr="00F06B5C" w14:paraId="1BFB2FFC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7B88EE1A" w14:textId="77777777" w:rsidR="00187576" w:rsidRPr="00F06B5C" w:rsidRDefault="00187576" w:rsidP="006C5068">
            <w:pPr>
              <w:spacing w:before="60" w:after="60"/>
              <w:ind w:firstLine="0"/>
              <w:rPr>
                <w:lang w:val="es-ES"/>
              </w:rPr>
            </w:pPr>
            <w:r w:rsidRPr="00F06B5C">
              <w:rPr>
                <w:lang w:val="es-ES"/>
              </w:rPr>
              <w:t>PORT</w:t>
            </w:r>
          </w:p>
        </w:tc>
        <w:tc>
          <w:tcPr>
            <w:tcW w:w="5250" w:type="dxa"/>
          </w:tcPr>
          <w:p w14:paraId="4F23658A" w14:textId="358BB8E9" w:rsidR="00187576" w:rsidRPr="00F06B5C" w:rsidRDefault="00E07891" w:rsidP="006C5068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</w:tr>
      <w:tr w:rsidR="00187576" w:rsidRPr="00F06B5C" w14:paraId="3C0D4822" w14:textId="77777777" w:rsidTr="00650513">
        <w:trPr>
          <w:jc w:val="center"/>
        </w:trPr>
        <w:tc>
          <w:tcPr>
            <w:tcW w:w="2923" w:type="dxa"/>
            <w:shd w:val="clear" w:color="auto" w:fill="D9D9D9" w:themeFill="background1" w:themeFillShade="D9"/>
          </w:tcPr>
          <w:p w14:paraId="0E6C89A7" w14:textId="77777777" w:rsidR="00187576" w:rsidRPr="00F06B5C" w:rsidRDefault="00187576" w:rsidP="006C5068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NOMBRE DEL SERVICIO GLOBAL</w:t>
            </w:r>
          </w:p>
        </w:tc>
        <w:tc>
          <w:tcPr>
            <w:tcW w:w="5250" w:type="dxa"/>
          </w:tcPr>
          <w:p w14:paraId="74E97A7F" w14:textId="370D1418" w:rsidR="00187576" w:rsidRPr="00F06B5C" w:rsidRDefault="00E07891" w:rsidP="006C5068">
            <w:pPr>
              <w:spacing w:before="60" w:after="60"/>
              <w:ind w:firstLine="0"/>
              <w:rPr>
                <w:lang w:val="es-ES"/>
              </w:rPr>
            </w:pPr>
            <w:r>
              <w:rPr>
                <w:lang w:val="es-ES"/>
              </w:rPr>
              <w:t>PRUEBAS.CLASESERVERAULA</w:t>
            </w:r>
          </w:p>
        </w:tc>
      </w:tr>
    </w:tbl>
    <w:p w14:paraId="64950CB4" w14:textId="77777777" w:rsidR="00187576" w:rsidRDefault="00187576" w:rsidP="00A82E5F">
      <w:pPr>
        <w:pStyle w:val="EjercicioOpcionNumerada"/>
        <w:spacing w:before="120" w:after="120"/>
        <w:ind w:left="681" w:hanging="397"/>
        <w:rPr>
          <w:lang w:val="es-ES"/>
        </w:rPr>
      </w:pPr>
      <w:r w:rsidRPr="00F06B5C">
        <w:rPr>
          <w:lang w:val="es-ES"/>
        </w:rPr>
        <w:t>Realiza una captura de pantalla que demuestre la creación de ese nombre local con los datos que has indicado.</w:t>
      </w:r>
    </w:p>
    <w:p w14:paraId="56045F35" w14:textId="7563F824" w:rsidR="00E07891" w:rsidRDefault="00E07891" w:rsidP="00E07891">
      <w:pPr>
        <w:pStyle w:val="EjercicioCabecera"/>
        <w:numPr>
          <w:ilvl w:val="0"/>
          <w:numId w:val="0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3F2B1B" wp14:editId="4165B1D4">
            <wp:extent cx="5400675" cy="1885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5DAF" w14:textId="77777777" w:rsidR="00E07891" w:rsidRPr="00E07891" w:rsidRDefault="00E07891" w:rsidP="00E07891">
      <w:pPr>
        <w:rPr>
          <w:lang w:val="es-ES"/>
        </w:rPr>
      </w:pPr>
    </w:p>
    <w:p w14:paraId="3EF3583C" w14:textId="6DBBC84C" w:rsidR="002B6D6B" w:rsidRPr="00251654" w:rsidRDefault="00187576" w:rsidP="0015341D">
      <w:pPr>
        <w:pStyle w:val="EjercicioOpcionNumerada"/>
        <w:spacing w:before="0" w:after="0"/>
        <w:ind w:left="681" w:firstLine="0"/>
        <w:jc w:val="left"/>
        <w:rPr>
          <w:rFonts w:cs="Arial"/>
          <w:b/>
          <w:bCs/>
          <w:caps/>
          <w:kern w:val="24"/>
          <w:sz w:val="24"/>
          <w:szCs w:val="32"/>
          <w:u w:val="single"/>
          <w:lang w:val="es-ES"/>
        </w:rPr>
      </w:pPr>
      <w:r w:rsidRPr="00251654">
        <w:rPr>
          <w:lang w:val="es-ES"/>
        </w:rPr>
        <w:t>Conecta a la BD con el nombre local que has elegido desde la herramienta SQL* Plus. Realiza una captura de pantalla que demuestre que la conexión con ese nombre local se ha realizado correctamente.</w:t>
      </w:r>
      <w:bookmarkStart w:id="4" w:name="_Toc94207102"/>
      <w:r w:rsidR="00E07891">
        <w:rPr>
          <w:noProof/>
          <w:lang w:val="es-ES"/>
        </w:rPr>
        <w:drawing>
          <wp:inline distT="0" distB="0" distL="0" distR="0" wp14:anchorId="29FEE883" wp14:editId="332AB5CB">
            <wp:extent cx="2876550" cy="628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0D16" w14:textId="77777777" w:rsidR="00251654" w:rsidRDefault="00251654" w:rsidP="00251654">
      <w:pPr>
        <w:pStyle w:val="EjercicioCabecera"/>
        <w:numPr>
          <w:ilvl w:val="0"/>
          <w:numId w:val="0"/>
        </w:numPr>
        <w:rPr>
          <w:lang w:val="es-ES"/>
        </w:rPr>
      </w:pPr>
    </w:p>
    <w:p w14:paraId="4DC77C41" w14:textId="77777777" w:rsidR="00251654" w:rsidRDefault="00251654" w:rsidP="00251654">
      <w:pPr>
        <w:rPr>
          <w:lang w:val="es-ES"/>
        </w:rPr>
      </w:pPr>
    </w:p>
    <w:p w14:paraId="78F69ECE" w14:textId="77777777" w:rsidR="00251654" w:rsidRDefault="00251654" w:rsidP="00251654">
      <w:pPr>
        <w:rPr>
          <w:lang w:val="es-ES"/>
        </w:rPr>
      </w:pPr>
    </w:p>
    <w:p w14:paraId="283732D5" w14:textId="77777777" w:rsidR="00251654" w:rsidRDefault="00251654" w:rsidP="00251654">
      <w:pPr>
        <w:rPr>
          <w:lang w:val="es-ES"/>
        </w:rPr>
      </w:pPr>
    </w:p>
    <w:p w14:paraId="68A5E1BB" w14:textId="77777777" w:rsidR="00251654" w:rsidRPr="00251654" w:rsidRDefault="00251654" w:rsidP="00251654">
      <w:pPr>
        <w:rPr>
          <w:lang w:val="es-ES"/>
        </w:rPr>
      </w:pPr>
    </w:p>
    <w:p w14:paraId="527A4011" w14:textId="636F4693" w:rsidR="009D4192" w:rsidRDefault="009D4192" w:rsidP="009D4192">
      <w:pPr>
        <w:pStyle w:val="Ttulo1"/>
        <w:spacing w:before="120" w:after="120"/>
        <w:rPr>
          <w:lang w:val="es-ES"/>
        </w:rPr>
      </w:pPr>
      <w:r>
        <w:rPr>
          <w:lang w:val="es-ES"/>
        </w:rPr>
        <w:lastRenderedPageBreak/>
        <w:t>ANÁLISIS DE NUESTRA INSTALACIÓN cliente.</w:t>
      </w:r>
      <w:bookmarkEnd w:id="4"/>
    </w:p>
    <w:p w14:paraId="36F8A292" w14:textId="77777777" w:rsidR="009D4192" w:rsidRDefault="009D4192" w:rsidP="009D4192">
      <w:pPr>
        <w:pStyle w:val="Ttulo2"/>
        <w:tabs>
          <w:tab w:val="clear" w:pos="567"/>
          <w:tab w:val="num" w:pos="426"/>
        </w:tabs>
        <w:spacing w:before="120" w:after="120"/>
        <w:ind w:left="426" w:hanging="426"/>
        <w:rPr>
          <w:lang w:val="es-ES"/>
        </w:rPr>
      </w:pPr>
      <w:bookmarkStart w:id="5" w:name="_Toc531279797"/>
      <w:bookmarkStart w:id="6" w:name="_Toc93506359"/>
      <w:bookmarkStart w:id="7" w:name="_Toc94207103"/>
      <w:r w:rsidRPr="0015237B">
        <w:t>DIRECTORIOS</w:t>
      </w:r>
      <w:r>
        <w:rPr>
          <w:lang w:val="es-ES"/>
        </w:rPr>
        <w:t xml:space="preserve"> BASE Y HOME DE NUESTRA INSTALACIÓN.</w:t>
      </w:r>
      <w:bookmarkEnd w:id="5"/>
      <w:bookmarkEnd w:id="6"/>
      <w:bookmarkEnd w:id="7"/>
    </w:p>
    <w:p w14:paraId="7B817F12" w14:textId="77777777" w:rsidR="009D4192" w:rsidRPr="00AF6025" w:rsidRDefault="009D4192" w:rsidP="009D4192">
      <w:pPr>
        <w:spacing w:before="120" w:after="120"/>
        <w:ind w:firstLine="0"/>
        <w:rPr>
          <w:u w:val="single"/>
        </w:rPr>
      </w:pPr>
      <w:r w:rsidRPr="00AF6025">
        <w:rPr>
          <w:u w:val="single"/>
          <w:lang w:val="es-ES"/>
        </w:rPr>
        <w:t>Según</w:t>
      </w:r>
      <w:r w:rsidRPr="00AF6025">
        <w:rPr>
          <w:u w:val="single"/>
        </w:rPr>
        <w:t xml:space="preserve"> las especificaciones de la OFA:</w:t>
      </w:r>
    </w:p>
    <w:p w14:paraId="31F4D30C" w14:textId="77777777" w:rsidR="009D4192" w:rsidRDefault="009D4192" w:rsidP="006F4AED">
      <w:pPr>
        <w:pStyle w:val="OpcionNumerada"/>
        <w:spacing w:before="120" w:after="120"/>
        <w:ind w:hanging="566"/>
        <w:rPr>
          <w:lang w:val="es-ES"/>
        </w:rPr>
      </w:pPr>
      <w:r w:rsidRPr="004749F3">
        <w:rPr>
          <w:lang w:val="es-ES"/>
        </w:rPr>
        <w:t>¿Cuál es la ruta del directorio BASE de nuestra instalación cliente?</w:t>
      </w:r>
    </w:p>
    <w:p w14:paraId="3ED1A04B" w14:textId="7452EC40" w:rsidR="00251654" w:rsidRDefault="00251654" w:rsidP="00251654">
      <w:pPr>
        <w:pStyle w:val="OpcionNumerada"/>
        <w:numPr>
          <w:ilvl w:val="0"/>
          <w:numId w:val="0"/>
        </w:numPr>
        <w:spacing w:before="120" w:after="120"/>
        <w:ind w:left="426" w:firstLine="282"/>
        <w:rPr>
          <w:lang w:val="es-ES"/>
        </w:rPr>
      </w:pPr>
      <w:r w:rsidRPr="00251654">
        <w:rPr>
          <w:lang w:val="es-ES"/>
        </w:rPr>
        <w:t>D:\app\alumno</w:t>
      </w:r>
    </w:p>
    <w:p w14:paraId="6574BBDA" w14:textId="77777777" w:rsidR="00251654" w:rsidRPr="004749F3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</w:p>
    <w:p w14:paraId="1851306E" w14:textId="77777777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4749F3">
        <w:rPr>
          <w:lang w:val="es-ES"/>
        </w:rPr>
        <w:t>¿Cuál es la ruta del directorio HOME de nuestra instalación cliente?</w:t>
      </w:r>
    </w:p>
    <w:p w14:paraId="7DCE4331" w14:textId="20FB583C" w:rsidR="00251654" w:rsidRPr="00251654" w:rsidRDefault="00251654" w:rsidP="00251654">
      <w:pPr>
        <w:ind w:firstLine="708"/>
        <w:rPr>
          <w:lang w:val="es-ES"/>
        </w:rPr>
      </w:pPr>
      <w:r w:rsidRPr="00251654">
        <w:rPr>
          <w:lang w:val="es-ES"/>
        </w:rPr>
        <w:t>D:\app\alumno\product\11.2.0\client_1</w:t>
      </w:r>
    </w:p>
    <w:p w14:paraId="0AFF4387" w14:textId="77777777" w:rsidR="00251654" w:rsidRPr="004749F3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</w:p>
    <w:p w14:paraId="7DBBA0DB" w14:textId="77777777" w:rsidR="009D4192" w:rsidRPr="00F610C6" w:rsidRDefault="009D4192" w:rsidP="009D4192">
      <w:pPr>
        <w:pStyle w:val="Ttulo2"/>
        <w:tabs>
          <w:tab w:val="clear" w:pos="567"/>
          <w:tab w:val="num" w:pos="426"/>
        </w:tabs>
        <w:spacing w:before="120" w:after="120"/>
        <w:ind w:left="426" w:hanging="426"/>
      </w:pPr>
      <w:bookmarkStart w:id="8" w:name="_Toc94207104"/>
      <w:r>
        <w:t>BASE DE DATOS CREADA EN LA INSTALACIÓN.</w:t>
      </w:r>
      <w:bookmarkEnd w:id="8"/>
    </w:p>
    <w:p w14:paraId="2216FAE8" w14:textId="77777777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BB012B">
        <w:rPr>
          <w:lang w:val="es-ES"/>
        </w:rPr>
        <w:t>¿Has creado alguna base de datos en la instalación? ¿Por qué?</w:t>
      </w:r>
    </w:p>
    <w:p w14:paraId="6CF4B4FF" w14:textId="1CFA520C" w:rsidR="00251654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  <w:r>
        <w:rPr>
          <w:lang w:val="es-ES"/>
        </w:rPr>
        <w:t>No porque soy el cliente y me estoy conectando al servidor la base de datos está en el servidor</w:t>
      </w:r>
    </w:p>
    <w:p w14:paraId="4A2A48DC" w14:textId="77777777" w:rsidR="00251654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</w:p>
    <w:p w14:paraId="66A447CF" w14:textId="77777777" w:rsidR="009D4192" w:rsidRPr="00F610C6" w:rsidRDefault="009D4192" w:rsidP="009D4192">
      <w:pPr>
        <w:pStyle w:val="Ttulo2"/>
        <w:tabs>
          <w:tab w:val="clear" w:pos="567"/>
          <w:tab w:val="num" w:pos="426"/>
        </w:tabs>
        <w:spacing w:before="120" w:after="120"/>
        <w:ind w:left="426" w:hanging="426"/>
      </w:pPr>
      <w:bookmarkStart w:id="9" w:name="_Toc94207105"/>
      <w:r>
        <w:t>HERRAMIENTAS INSTALADAS EN EL CLIENTE.</w:t>
      </w:r>
      <w:bookmarkEnd w:id="9"/>
    </w:p>
    <w:p w14:paraId="55DDEF09" w14:textId="7955A425" w:rsidR="009D4192" w:rsidRDefault="009D4192" w:rsidP="00FA1610">
      <w:pPr>
        <w:spacing w:before="120" w:after="120"/>
        <w:ind w:firstLine="0"/>
        <w:rPr>
          <w:lang w:val="es-ES"/>
        </w:rPr>
      </w:pPr>
      <w:r w:rsidRPr="00AF6025">
        <w:rPr>
          <w:u w:val="single"/>
          <w:lang w:val="es-ES"/>
        </w:rPr>
        <w:t xml:space="preserve">Localiza el grupo de programas correspondiente al cliente de Oracle y observa las herramientas instaladas en el cliente. </w:t>
      </w:r>
      <w:r w:rsidRPr="00DE494A">
        <w:rPr>
          <w:lang w:val="es-ES"/>
        </w:rPr>
        <w:t>Realiza una captura de pantalla para mostrarlas.</w:t>
      </w:r>
    </w:p>
    <w:p w14:paraId="533A0A18" w14:textId="1FC212A8" w:rsidR="00251654" w:rsidRDefault="00FA1610" w:rsidP="00251654">
      <w:pPr>
        <w:pStyle w:val="OpcionNumerada"/>
        <w:numPr>
          <w:ilvl w:val="0"/>
          <w:numId w:val="0"/>
        </w:numPr>
        <w:spacing w:before="120" w:after="120"/>
        <w:ind w:left="992" w:hanging="284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6F5B288" wp14:editId="32EBEBCE">
            <wp:extent cx="2465070" cy="2640965"/>
            <wp:effectExtent l="0" t="0" r="0" b="6985"/>
            <wp:docPr id="7" name="Imagen 7" descr="D:\BASE_DE_DATOS\SegundaEvaluacion\Tema3\thumbnai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SE_DE_DATOS\SegundaEvaluacion\Tema3\thumbnail_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C0B1" w14:textId="77777777" w:rsidR="00251654" w:rsidRPr="00DE494A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 w:hanging="284"/>
        <w:rPr>
          <w:lang w:val="es-ES"/>
        </w:rPr>
      </w:pPr>
    </w:p>
    <w:p w14:paraId="3E28171E" w14:textId="77777777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DE494A">
        <w:rPr>
          <w:lang w:val="es-ES"/>
        </w:rPr>
        <w:t>¿Cuáles reconoces y has utilizado alguna vez?</w:t>
      </w:r>
    </w:p>
    <w:p w14:paraId="5C0DF52E" w14:textId="246F3873" w:rsidR="00251654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 w:hanging="284"/>
        <w:rPr>
          <w:lang w:val="es-ES"/>
        </w:rPr>
      </w:pPr>
      <w:r>
        <w:rPr>
          <w:lang w:val="es-ES"/>
        </w:rPr>
        <w:t xml:space="preserve">El net manager y el </w:t>
      </w:r>
      <w:proofErr w:type="spellStart"/>
      <w:r>
        <w:rPr>
          <w:lang w:val="es-ES"/>
        </w:rPr>
        <w:t>sqlPlus</w:t>
      </w:r>
      <w:proofErr w:type="spellEnd"/>
    </w:p>
    <w:p w14:paraId="33C01DC0" w14:textId="77777777" w:rsidR="00FA1610" w:rsidRDefault="00FA1610" w:rsidP="00FA1610">
      <w:pPr>
        <w:pStyle w:val="Ttulo2"/>
        <w:numPr>
          <w:ilvl w:val="0"/>
          <w:numId w:val="0"/>
        </w:numPr>
        <w:spacing w:before="120" w:after="120"/>
      </w:pPr>
      <w:bookmarkStart w:id="10" w:name="_Toc94207106"/>
    </w:p>
    <w:p w14:paraId="2547D2C8" w14:textId="77777777" w:rsidR="00FA1610" w:rsidRDefault="00FA1610" w:rsidP="00FA1610"/>
    <w:p w14:paraId="4F6E0365" w14:textId="77777777" w:rsidR="00FA1610" w:rsidRDefault="00FA1610" w:rsidP="00FA1610"/>
    <w:p w14:paraId="4A851122" w14:textId="77777777" w:rsidR="00FA1610" w:rsidRDefault="00FA1610" w:rsidP="00FA1610"/>
    <w:p w14:paraId="6DEF1E37" w14:textId="77777777" w:rsidR="00FA1610" w:rsidRDefault="00FA1610" w:rsidP="00FA1610"/>
    <w:p w14:paraId="09670E28" w14:textId="77777777" w:rsidR="00FA1610" w:rsidRDefault="00FA1610" w:rsidP="00FA1610"/>
    <w:p w14:paraId="5196D6D8" w14:textId="77777777" w:rsidR="00FA1610" w:rsidRDefault="00FA1610" w:rsidP="00FA1610"/>
    <w:p w14:paraId="22BCECCB" w14:textId="77777777" w:rsidR="00FA1610" w:rsidRDefault="00FA1610" w:rsidP="00FA1610"/>
    <w:p w14:paraId="44D4F6CC" w14:textId="77777777" w:rsidR="00FA1610" w:rsidRDefault="00FA1610" w:rsidP="00FA1610"/>
    <w:p w14:paraId="390CBBCA" w14:textId="77777777" w:rsidR="00FA1610" w:rsidRDefault="00FA1610" w:rsidP="00FA1610"/>
    <w:p w14:paraId="388CF964" w14:textId="77777777" w:rsidR="00FA1610" w:rsidRDefault="00FA1610" w:rsidP="00FA1610"/>
    <w:p w14:paraId="13485656" w14:textId="77777777" w:rsidR="00FA1610" w:rsidRDefault="00FA1610" w:rsidP="00FA1610"/>
    <w:p w14:paraId="5924CF06" w14:textId="77777777" w:rsidR="00FA1610" w:rsidRPr="00FA1610" w:rsidRDefault="00FA1610" w:rsidP="00FA1610"/>
    <w:p w14:paraId="230BB47D" w14:textId="77777777" w:rsidR="009D4192" w:rsidRPr="00F610C6" w:rsidRDefault="009D4192" w:rsidP="009D4192">
      <w:pPr>
        <w:pStyle w:val="Ttulo2"/>
        <w:tabs>
          <w:tab w:val="clear" w:pos="567"/>
          <w:tab w:val="num" w:pos="426"/>
        </w:tabs>
        <w:spacing w:before="120" w:after="120"/>
        <w:ind w:left="426" w:hanging="426"/>
      </w:pPr>
      <w:r>
        <w:lastRenderedPageBreak/>
        <w:t>SERVICIOS DE ORACLE EN EL SO.</w:t>
      </w:r>
      <w:bookmarkEnd w:id="10"/>
    </w:p>
    <w:p w14:paraId="1317EA0B" w14:textId="77777777" w:rsidR="009D4192" w:rsidRPr="00AF6025" w:rsidRDefault="009D4192" w:rsidP="009D4192">
      <w:pPr>
        <w:spacing w:before="120" w:after="120"/>
        <w:ind w:firstLine="0"/>
        <w:rPr>
          <w:u w:val="single"/>
          <w:lang w:val="es-ES"/>
        </w:rPr>
      </w:pPr>
      <w:r w:rsidRPr="00AF6025">
        <w:rPr>
          <w:u w:val="single"/>
          <w:lang w:val="es-ES"/>
        </w:rPr>
        <w:t>Busca los servicios del Sistema operativo en tu máquina cliente:</w:t>
      </w:r>
    </w:p>
    <w:p w14:paraId="177A582E" w14:textId="77777777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B862DA">
        <w:rPr>
          <w:lang w:val="es-ES"/>
        </w:rPr>
        <w:t>¿Cuántos servicios relacionados con Oracle localizas en tu máquina?</w:t>
      </w:r>
    </w:p>
    <w:p w14:paraId="010B73C1" w14:textId="567F6182" w:rsidR="00251654" w:rsidRPr="00B862DA" w:rsidRDefault="0012420E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  <w:r>
        <w:rPr>
          <w:lang w:val="es-ES"/>
        </w:rPr>
        <w:t xml:space="preserve">1 </w:t>
      </w:r>
      <w:r>
        <w:rPr>
          <w:noProof/>
          <w:lang w:val="es-ES"/>
        </w:rPr>
        <w:drawing>
          <wp:inline distT="0" distB="0" distL="0" distR="0" wp14:anchorId="6FCC8FD1" wp14:editId="15B62BBB">
            <wp:extent cx="5114925" cy="21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8852" w14:textId="77777777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B862DA">
        <w:rPr>
          <w:lang w:val="es-ES"/>
        </w:rPr>
        <w:t>¿Por qué no encuentras ningún servicio asociado con la instancia PRACS?</w:t>
      </w:r>
    </w:p>
    <w:p w14:paraId="6BB12472" w14:textId="54F70B2E" w:rsidR="00251654" w:rsidRPr="00B862DA" w:rsidRDefault="0012420E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  <w:r>
        <w:rPr>
          <w:lang w:val="es-ES"/>
        </w:rPr>
        <w:t>Porque eres el cliente</w:t>
      </w:r>
      <w:bookmarkStart w:id="11" w:name="_GoBack"/>
      <w:bookmarkEnd w:id="11"/>
    </w:p>
    <w:p w14:paraId="429B80B0" w14:textId="77777777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B862DA">
        <w:rPr>
          <w:lang w:val="es-ES"/>
        </w:rPr>
        <w:t xml:space="preserve">¿Por qué no encuentras ningún servicio </w:t>
      </w:r>
      <w:proofErr w:type="spellStart"/>
      <w:r w:rsidRPr="00B862DA">
        <w:rPr>
          <w:lang w:val="es-ES"/>
        </w:rPr>
        <w:t>listener</w:t>
      </w:r>
      <w:proofErr w:type="spellEnd"/>
      <w:r w:rsidRPr="00B862DA">
        <w:rPr>
          <w:lang w:val="es-ES"/>
        </w:rPr>
        <w:t>?</w:t>
      </w:r>
    </w:p>
    <w:p w14:paraId="5858C607" w14:textId="3DE740E3" w:rsidR="00251654" w:rsidRPr="00B862DA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  <w:r>
        <w:rPr>
          <w:lang w:val="es-ES"/>
        </w:rPr>
        <w:t>Porque en el cliente no necesita escuchar peticiones el usuario es quien manda solicitudes y el servidor quien las escucha</w:t>
      </w:r>
    </w:p>
    <w:p w14:paraId="62A4C40A" w14:textId="77777777" w:rsidR="009D4192" w:rsidRPr="00093840" w:rsidRDefault="009D4192" w:rsidP="009D4192">
      <w:pPr>
        <w:pStyle w:val="Ttulo2"/>
        <w:tabs>
          <w:tab w:val="clear" w:pos="567"/>
          <w:tab w:val="num" w:pos="426"/>
        </w:tabs>
        <w:spacing w:before="120" w:after="120"/>
        <w:ind w:left="426" w:hanging="426"/>
      </w:pPr>
      <w:bookmarkStart w:id="12" w:name="_Toc94207107"/>
      <w:r w:rsidRPr="00093840">
        <w:t>FICHERO</w:t>
      </w:r>
      <w:r>
        <w:t>s</w:t>
      </w:r>
      <w:r w:rsidRPr="00093840">
        <w:t xml:space="preserve"> DE </w:t>
      </w:r>
      <w:r>
        <w:t>CONFIGURACIÓN DE</w:t>
      </w:r>
      <w:r w:rsidRPr="00093840">
        <w:t xml:space="preserve"> Oracle net:</w:t>
      </w:r>
      <w:bookmarkEnd w:id="12"/>
    </w:p>
    <w:p w14:paraId="6601A73F" w14:textId="77777777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093840">
        <w:rPr>
          <w:lang w:val="es-ES"/>
        </w:rPr>
        <w:t xml:space="preserve">¿Puedes localizar el fichero </w:t>
      </w:r>
      <w:proofErr w:type="spellStart"/>
      <w:r w:rsidRPr="00093840">
        <w:rPr>
          <w:lang w:val="es-ES"/>
        </w:rPr>
        <w:t>tnsnames.</w:t>
      </w:r>
      <w:r>
        <w:rPr>
          <w:lang w:val="es-ES"/>
        </w:rPr>
        <w:t>o</w:t>
      </w:r>
      <w:r w:rsidRPr="00093840">
        <w:rPr>
          <w:lang w:val="es-ES"/>
        </w:rPr>
        <w:t>ra</w:t>
      </w:r>
      <w:proofErr w:type="spellEnd"/>
      <w:r w:rsidRPr="00093840">
        <w:rPr>
          <w:lang w:val="es-ES"/>
        </w:rPr>
        <w:t xml:space="preserve"> en tu máquina cliente?</w:t>
      </w:r>
      <w:r>
        <w:rPr>
          <w:lang w:val="es-ES"/>
        </w:rPr>
        <w:t xml:space="preserve"> </w:t>
      </w:r>
      <w:r w:rsidRPr="00093840">
        <w:rPr>
          <w:lang w:val="es-ES"/>
        </w:rPr>
        <w:t>¿En qué ruta?</w:t>
      </w:r>
    </w:p>
    <w:p w14:paraId="2F646AA3" w14:textId="09905BB0" w:rsidR="00251654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  <w:r w:rsidRPr="00251654">
        <w:rPr>
          <w:lang w:val="es-ES"/>
        </w:rPr>
        <w:t>D:\app\alumno\product\11.2.0\client_1\network\admin</w:t>
      </w:r>
    </w:p>
    <w:p w14:paraId="687A0023" w14:textId="77777777" w:rsidR="009D4192" w:rsidRDefault="009D4192" w:rsidP="006F4AED">
      <w:pPr>
        <w:pStyle w:val="OpcionNumeradaIn"/>
      </w:pPr>
      <w:r>
        <w:t>Realiza una captura de pantalla para mostrarlo.</w:t>
      </w:r>
    </w:p>
    <w:p w14:paraId="021A2D35" w14:textId="7025350C" w:rsidR="00251654" w:rsidRDefault="00251654" w:rsidP="00251654">
      <w:pPr>
        <w:pStyle w:val="OpcionNumeradaIn"/>
        <w:numPr>
          <w:ilvl w:val="0"/>
          <w:numId w:val="0"/>
        </w:numPr>
        <w:ind w:left="1275"/>
      </w:pPr>
      <w:r>
        <w:rPr>
          <w:noProof/>
        </w:rPr>
        <w:drawing>
          <wp:inline distT="0" distB="0" distL="0" distR="0" wp14:anchorId="5E70FC67" wp14:editId="49CD4A2A">
            <wp:extent cx="6840855" cy="1996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87A" w14:textId="77777777" w:rsidR="00251654" w:rsidRPr="00093840" w:rsidRDefault="00251654" w:rsidP="00251654">
      <w:pPr>
        <w:pStyle w:val="OpcionNumeradaIn"/>
        <w:numPr>
          <w:ilvl w:val="0"/>
          <w:numId w:val="0"/>
        </w:numPr>
        <w:ind w:left="1275"/>
      </w:pPr>
    </w:p>
    <w:p w14:paraId="2B644044" w14:textId="209CFDBE" w:rsidR="009D4192" w:rsidRDefault="009D4192" w:rsidP="009D4192">
      <w:pPr>
        <w:pStyle w:val="OpcionNumerada"/>
        <w:spacing w:before="120" w:after="120"/>
        <w:ind w:hanging="566"/>
        <w:rPr>
          <w:lang w:val="es-ES"/>
        </w:rPr>
      </w:pPr>
      <w:r w:rsidRPr="00093840">
        <w:rPr>
          <w:lang w:val="es-ES"/>
        </w:rPr>
        <w:t xml:space="preserve">¿Puedes localizar el fichero </w:t>
      </w:r>
      <w:proofErr w:type="spellStart"/>
      <w:r>
        <w:rPr>
          <w:lang w:val="es-ES"/>
        </w:rPr>
        <w:t>listener</w:t>
      </w:r>
      <w:r w:rsidRPr="00093840">
        <w:rPr>
          <w:lang w:val="es-ES"/>
        </w:rPr>
        <w:t>.</w:t>
      </w:r>
      <w:r>
        <w:rPr>
          <w:lang w:val="es-ES"/>
        </w:rPr>
        <w:t>o</w:t>
      </w:r>
      <w:r w:rsidRPr="00093840">
        <w:rPr>
          <w:lang w:val="es-ES"/>
        </w:rPr>
        <w:t>ra</w:t>
      </w:r>
      <w:proofErr w:type="spellEnd"/>
      <w:r w:rsidRPr="00093840">
        <w:rPr>
          <w:lang w:val="es-ES"/>
        </w:rPr>
        <w:t xml:space="preserve"> en tu máquina cliente?</w:t>
      </w:r>
      <w:r>
        <w:rPr>
          <w:lang w:val="es-ES"/>
        </w:rPr>
        <w:t xml:space="preserve"> </w:t>
      </w:r>
      <w:r w:rsidRPr="00093840">
        <w:rPr>
          <w:lang w:val="es-ES"/>
        </w:rPr>
        <w:t>¿En qué ruta?</w:t>
      </w:r>
    </w:p>
    <w:p w14:paraId="41BF29F4" w14:textId="01F6D8EB" w:rsidR="00251654" w:rsidRPr="00093840" w:rsidRDefault="00251654" w:rsidP="00251654">
      <w:pPr>
        <w:pStyle w:val="OpcionNumerada"/>
        <w:numPr>
          <w:ilvl w:val="0"/>
          <w:numId w:val="0"/>
        </w:numPr>
        <w:spacing w:before="120" w:after="120"/>
        <w:ind w:left="992"/>
        <w:rPr>
          <w:lang w:val="es-ES"/>
        </w:rPr>
      </w:pPr>
      <w:r>
        <w:rPr>
          <w:lang w:val="es-ES"/>
        </w:rPr>
        <w:t xml:space="preserve">No hay ningún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en el cliente ya que no recibe peticiones </w:t>
      </w:r>
    </w:p>
    <w:p w14:paraId="40024CB7" w14:textId="77777777" w:rsidR="009D4192" w:rsidRDefault="009D4192" w:rsidP="009D4192">
      <w:pPr>
        <w:pStyle w:val="OpcionNumeradaIn"/>
        <w:spacing w:before="120" w:after="120"/>
      </w:pPr>
      <w:r>
        <w:t>Realiza una captura de pantalla para mostrarlo.</w:t>
      </w:r>
    </w:p>
    <w:p w14:paraId="75EC58BB" w14:textId="7072479B" w:rsidR="00251654" w:rsidRPr="00093840" w:rsidRDefault="00251654" w:rsidP="00251654">
      <w:pPr>
        <w:pStyle w:val="OpcionNumeradaIn"/>
        <w:numPr>
          <w:ilvl w:val="0"/>
          <w:numId w:val="0"/>
        </w:numPr>
        <w:spacing w:before="120" w:after="120"/>
        <w:ind w:left="1275"/>
      </w:pPr>
      <w:r>
        <w:rPr>
          <w:noProof/>
        </w:rPr>
        <w:drawing>
          <wp:inline distT="0" distB="0" distL="0" distR="0" wp14:anchorId="6B31FBD8" wp14:editId="1C17E737">
            <wp:extent cx="6840855" cy="941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1B38" w14:textId="77777777" w:rsidR="009D4192" w:rsidRDefault="009D4192" w:rsidP="009D4192"/>
    <w:sectPr w:rsidR="009D4192" w:rsidSect="000237A8">
      <w:headerReference w:type="even" r:id="rId17"/>
      <w:headerReference w:type="default" r:id="rId18"/>
      <w:footerReference w:type="default" r:id="rId19"/>
      <w:headerReference w:type="first" r:id="rId20"/>
      <w:type w:val="continuous"/>
      <w:pgSz w:w="11907" w:h="16840" w:code="9"/>
      <w:pgMar w:top="567" w:right="567" w:bottom="663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BF220" w14:textId="77777777" w:rsidR="00A31EFD" w:rsidRDefault="00A31EFD">
      <w:r>
        <w:separator/>
      </w:r>
    </w:p>
  </w:endnote>
  <w:endnote w:type="continuationSeparator" w:id="0">
    <w:p w14:paraId="58073772" w14:textId="77777777" w:rsidR="00A31EFD" w:rsidRDefault="00A3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86"/>
      <w:gridCol w:w="5387"/>
    </w:tblGrid>
    <w:tr w:rsidR="00D6278F" w14:paraId="26A9B723" w14:textId="77777777">
      <w:tc>
        <w:tcPr>
          <w:tcW w:w="2500" w:type="pct"/>
        </w:tcPr>
        <w:p w14:paraId="40E8C64F" w14:textId="7E12B29F" w:rsidR="00D6278F" w:rsidRDefault="00D6278F">
          <w:pPr>
            <w:pStyle w:val="Piedepgina"/>
            <w:spacing w:before="0" w:after="0"/>
            <w:ind w:firstLine="0"/>
            <w:jc w:val="left"/>
            <w:rPr>
              <w:rStyle w:val="Nmerodepgina"/>
              <w:sz w:val="16"/>
            </w:rPr>
          </w:pPr>
          <w:r>
            <w:rPr>
              <w:rStyle w:val="Nmerodepgina"/>
              <w:sz w:val="16"/>
            </w:rPr>
            <w:t>Copyright 202</w:t>
          </w:r>
          <w:r w:rsidR="00930792">
            <w:rPr>
              <w:rStyle w:val="Nmerodepgina"/>
              <w:sz w:val="16"/>
            </w:rPr>
            <w:t>3</w:t>
          </w:r>
          <w:r>
            <w:rPr>
              <w:rStyle w:val="Nmerodepgina"/>
              <w:sz w:val="16"/>
            </w:rPr>
            <w:t xml:space="preserve"> Marisa Escudero Sanchis</w:t>
          </w:r>
        </w:p>
      </w:tc>
      <w:tc>
        <w:tcPr>
          <w:tcW w:w="2500" w:type="pct"/>
        </w:tcPr>
        <w:p w14:paraId="3D0C9480" w14:textId="77777777" w:rsidR="00D6278F" w:rsidRDefault="00D6278F">
          <w:pPr>
            <w:pStyle w:val="Piedepgina"/>
            <w:spacing w:before="0" w:after="0"/>
            <w:jc w:val="right"/>
            <w:rPr>
              <w:rStyle w:val="Nmerodepgina"/>
              <w:sz w:val="16"/>
            </w:rPr>
          </w:pPr>
          <w:r>
            <w:rPr>
              <w:rStyle w:val="Nmerodepgina"/>
              <w:sz w:val="16"/>
            </w:rPr>
            <w:t xml:space="preserve">Página </w:t>
          </w:r>
          <w:r>
            <w:rPr>
              <w:rStyle w:val="Nmerodepgina"/>
              <w:sz w:val="16"/>
            </w:rPr>
            <w:fldChar w:fldCharType="begin"/>
          </w:r>
          <w:r>
            <w:rPr>
              <w:rStyle w:val="Nmerodepgina"/>
              <w:sz w:val="16"/>
            </w:rPr>
            <w:instrText xml:space="preserve"> PAGE </w:instrText>
          </w:r>
          <w:r>
            <w:rPr>
              <w:rStyle w:val="Nmerodepgina"/>
              <w:sz w:val="16"/>
            </w:rPr>
            <w:fldChar w:fldCharType="separate"/>
          </w:r>
          <w:r w:rsidR="0012420E">
            <w:rPr>
              <w:rStyle w:val="Nmerodepgina"/>
              <w:noProof/>
              <w:sz w:val="16"/>
            </w:rPr>
            <w:t>3</w:t>
          </w:r>
          <w:r>
            <w:rPr>
              <w:rStyle w:val="Nmerodepgina"/>
              <w:sz w:val="16"/>
            </w:rPr>
            <w:fldChar w:fldCharType="end"/>
          </w:r>
        </w:p>
      </w:tc>
    </w:tr>
  </w:tbl>
  <w:p w14:paraId="57E37BE0" w14:textId="77777777" w:rsidR="00D6278F" w:rsidRDefault="00D6278F">
    <w:pPr>
      <w:pStyle w:val="Piedepgina"/>
      <w:spacing w:before="0" w:after="0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A1737" w14:textId="77777777" w:rsidR="00A31EFD" w:rsidRDefault="00A31EFD">
      <w:r>
        <w:separator/>
      </w:r>
    </w:p>
  </w:footnote>
  <w:footnote w:type="continuationSeparator" w:id="0">
    <w:p w14:paraId="3570019D" w14:textId="77777777" w:rsidR="00A31EFD" w:rsidRDefault="00A31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5DEAB" w14:textId="584A560C" w:rsidR="00137A8A" w:rsidRDefault="00A31EFD">
    <w:pPr>
      <w:pStyle w:val="Encabezado"/>
    </w:pPr>
    <w:r>
      <w:rPr>
        <w:noProof/>
      </w:rPr>
      <w:pict w14:anchorId="0224C9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04735" o:spid="_x0000_s2050" type="#_x0000_t136" style="position:absolute;left:0;text-align:left;margin-left:0;margin-top:0;width:632.85pt;height:12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RESPUEST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21429" w14:textId="0FD52D60" w:rsidR="00D6278F" w:rsidRDefault="00A31EFD">
    <w:pPr>
      <w:pStyle w:val="Encabezado"/>
      <w:pBdr>
        <w:bottom w:val="single" w:sz="4" w:space="1" w:color="auto"/>
      </w:pBdr>
      <w:jc w:val="right"/>
      <w:rPr>
        <w:rFonts w:cs="Tahoma"/>
        <w:sz w:val="16"/>
        <w:lang w:val="es-ES"/>
      </w:rPr>
    </w:pPr>
    <w:r>
      <w:rPr>
        <w:noProof/>
      </w:rPr>
      <w:pict w14:anchorId="36903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04736" o:spid="_x0000_s2051" type="#_x0000_t136" style="position:absolute;left:0;text-align:left;margin-left:0;margin-top:0;width:632.85pt;height:12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RESPUESTAS"/>
          <w10:wrap anchorx="margin" anchory="margin"/>
        </v:shape>
      </w:pict>
    </w:r>
    <w:r w:rsidR="00D76AE1">
      <w:rPr>
        <w:sz w:val="16"/>
        <w:szCs w:val="16"/>
        <w:lang w:val="es-ES"/>
      </w:rPr>
      <w:t>Bases de Datos 1º (DAM/</w:t>
    </w:r>
    <w:r w:rsidR="00D76AE1">
      <w:rPr>
        <w:rStyle w:val="Nmerodepgina"/>
        <w:sz w:val="16"/>
        <w:szCs w:val="16"/>
      </w:rPr>
      <w:t>DAW)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ECE78" w14:textId="640F11B6" w:rsidR="00137A8A" w:rsidRDefault="00A31EFD">
    <w:pPr>
      <w:pStyle w:val="Encabezado"/>
    </w:pPr>
    <w:r>
      <w:rPr>
        <w:noProof/>
      </w:rPr>
      <w:pict w14:anchorId="7FB87F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04734" o:spid="_x0000_s2049" type="#_x0000_t136" style="position:absolute;left:0;text-align:left;margin-left:0;margin-top:0;width:632.85pt;height:12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RESPUESTA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6548"/>
    <w:multiLevelType w:val="hybridMultilevel"/>
    <w:tmpl w:val="E6088822"/>
    <w:lvl w:ilvl="0" w:tplc="21062C9E">
      <w:start w:val="1"/>
      <w:numFmt w:val="bullet"/>
      <w:pStyle w:val="OpcionFlecha"/>
      <w:lvlText w:val="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</w:rPr>
    </w:lvl>
    <w:lvl w:ilvl="1" w:tplc="D784A3A2">
      <w:start w:val="1"/>
      <w:numFmt w:val="bullet"/>
      <w:lvlText w:val="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D6924"/>
    <w:multiLevelType w:val="hybridMultilevel"/>
    <w:tmpl w:val="8FF07E00"/>
    <w:lvl w:ilvl="0" w:tplc="8EFE2BC2">
      <w:start w:val="1"/>
      <w:numFmt w:val="decimal"/>
      <w:pStyle w:val="TablaTituloNumEsquema"/>
      <w:lvlText w:val="ESQUEMA %1.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35686B"/>
    <w:multiLevelType w:val="multilevel"/>
    <w:tmpl w:val="D4CC1E42"/>
    <w:lvl w:ilvl="0">
      <w:start w:val="1"/>
      <w:numFmt w:val="decimal"/>
      <w:pStyle w:val="TESTPregunta"/>
      <w:suff w:val="space"/>
      <w:lvlText w:val="%1.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ESTRespuesta"/>
      <w:suff w:val="space"/>
      <w:lvlText w:val="%2.- 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07"/>
        </w:tabs>
        <w:ind w:left="164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3" w15:restartNumberingAfterBreak="0">
    <w:nsid w:val="20C85CE3"/>
    <w:multiLevelType w:val="hybridMultilevel"/>
    <w:tmpl w:val="96085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7846"/>
    <w:multiLevelType w:val="hybridMultilevel"/>
    <w:tmpl w:val="5BC6291C"/>
    <w:lvl w:ilvl="0" w:tplc="D0307680">
      <w:start w:val="1"/>
      <w:numFmt w:val="bullet"/>
      <w:pStyle w:val="OpcionMasSangrado"/>
      <w:lvlText w:val=""/>
      <w:lvlJc w:val="left"/>
      <w:pPr>
        <w:tabs>
          <w:tab w:val="num" w:pos="2203"/>
        </w:tabs>
        <w:ind w:left="2183" w:hanging="34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572B25"/>
    <w:multiLevelType w:val="multilevel"/>
    <w:tmpl w:val="5492009E"/>
    <w:lvl w:ilvl="0">
      <w:start w:val="5"/>
      <w:numFmt w:val="decimal"/>
      <w:pStyle w:val="Ttulo1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4001C66"/>
    <w:multiLevelType w:val="singleLevel"/>
    <w:tmpl w:val="EA7AFA98"/>
    <w:lvl w:ilvl="0">
      <w:start w:val="1"/>
      <w:numFmt w:val="bullet"/>
      <w:pStyle w:val="TESTRespuestamarcar"/>
      <w:lvlText w:val=""/>
      <w:lvlJc w:val="left"/>
      <w:pPr>
        <w:tabs>
          <w:tab w:val="num" w:pos="927"/>
        </w:tabs>
        <w:ind w:left="907" w:hanging="340"/>
      </w:pPr>
      <w:rPr>
        <w:rFonts w:ascii="Webdings" w:hAnsi="Webdings" w:hint="default"/>
      </w:rPr>
    </w:lvl>
  </w:abstractNum>
  <w:abstractNum w:abstractNumId="7" w15:restartNumberingAfterBreak="0">
    <w:nsid w:val="3DFD4458"/>
    <w:multiLevelType w:val="multilevel"/>
    <w:tmpl w:val="17BA9C90"/>
    <w:lvl w:ilvl="0">
      <w:start w:val="1"/>
      <w:numFmt w:val="decimal"/>
      <w:pStyle w:val="CuestionCabecera"/>
      <w:suff w:val="space"/>
      <w:lvlText w:val="cuestión %1.-"/>
      <w:lvlJc w:val="left"/>
      <w:pPr>
        <w:ind w:left="284" w:hanging="284"/>
      </w:pPr>
      <w:rPr>
        <w:rFonts w:ascii="Arial Narrow" w:hAnsi="Arial Narrow" w:hint="default"/>
        <w:b/>
        <w:i w:val="0"/>
        <w:caps/>
        <w:color w:val="auto"/>
        <w:sz w:val="20"/>
      </w:rPr>
    </w:lvl>
    <w:lvl w:ilvl="1">
      <w:start w:val="1"/>
      <w:numFmt w:val="decimal"/>
      <w:pStyle w:val="CuestionOpcionNumerada"/>
      <w:lvlText w:val="%1.%2.-"/>
      <w:lvlJc w:val="left"/>
      <w:pPr>
        <w:tabs>
          <w:tab w:val="num" w:pos="851"/>
        </w:tabs>
        <w:ind w:left="851" w:hanging="567"/>
      </w:pPr>
      <w:rPr>
        <w:rFonts w:ascii="Arial Narrow" w:hAnsi="Arial Narrow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6"/>
        </w:tabs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0"/>
        </w:tabs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  <w:ind w:left="3002" w:hanging="1584"/>
      </w:pPr>
      <w:rPr>
        <w:rFonts w:hint="default"/>
      </w:rPr>
    </w:lvl>
  </w:abstractNum>
  <w:abstractNum w:abstractNumId="8" w15:restartNumberingAfterBreak="0">
    <w:nsid w:val="3F3C2EFD"/>
    <w:multiLevelType w:val="hybridMultilevel"/>
    <w:tmpl w:val="E2B6FA6E"/>
    <w:lvl w:ilvl="0" w:tplc="EFE0FABA">
      <w:start w:val="1"/>
      <w:numFmt w:val="bullet"/>
      <w:pStyle w:val="OpcionSangrado"/>
      <w:lvlText w:val="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86AC3"/>
    <w:multiLevelType w:val="multilevel"/>
    <w:tmpl w:val="6CBA747A"/>
    <w:lvl w:ilvl="0">
      <w:start w:val="1"/>
      <w:numFmt w:val="decimal"/>
      <w:pStyle w:val="EjercicioCabecera"/>
      <w:suff w:val="space"/>
      <w:lvlText w:val="ejercicio %1.-"/>
      <w:lvlJc w:val="left"/>
      <w:pPr>
        <w:ind w:left="0" w:firstLine="0"/>
      </w:pPr>
      <w:rPr>
        <w:rFonts w:ascii="Arial Narrow" w:hAnsi="Arial Narrow" w:hint="default"/>
        <w:b/>
        <w:i w:val="0"/>
        <w:caps/>
        <w:color w:val="auto"/>
        <w:sz w:val="20"/>
      </w:rPr>
    </w:lvl>
    <w:lvl w:ilvl="1">
      <w:start w:val="1"/>
      <w:numFmt w:val="decimal"/>
      <w:pStyle w:val="EjercicioOpcionNumerada"/>
      <w:suff w:val="space"/>
      <w:lvlText w:val="%1.%2.-"/>
      <w:lvlJc w:val="left"/>
      <w:pPr>
        <w:ind w:left="851" w:hanging="567"/>
      </w:pPr>
      <w:rPr>
        <w:rFonts w:ascii="Arial Narrow" w:hAnsi="Arial Narrow" w:hint="default"/>
        <w:b w:val="0"/>
        <w:i w:val="0"/>
        <w:caps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70C1E6E"/>
    <w:multiLevelType w:val="hybridMultilevel"/>
    <w:tmpl w:val="2D1859A6"/>
    <w:lvl w:ilvl="0" w:tplc="0C0A000F">
      <w:start w:val="1"/>
      <w:numFmt w:val="decimal"/>
      <w:lvlText w:val="%1.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D784A3A2">
      <w:start w:val="1"/>
      <w:numFmt w:val="bullet"/>
      <w:lvlText w:val="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E651F3"/>
    <w:multiLevelType w:val="hybridMultilevel"/>
    <w:tmpl w:val="49046E90"/>
    <w:lvl w:ilvl="0" w:tplc="BB564B22">
      <w:start w:val="16"/>
      <w:numFmt w:val="bullet"/>
      <w:pStyle w:val="DibujoTextoVietas"/>
      <w:lvlText w:val=""/>
      <w:lvlJc w:val="left"/>
      <w:pPr>
        <w:tabs>
          <w:tab w:val="num" w:pos="360"/>
        </w:tabs>
        <w:ind w:left="0" w:firstLine="0"/>
      </w:pPr>
      <w:rPr>
        <w:rFonts w:ascii="CommonBullets" w:eastAsia="Times New Roman" w:hAnsi="CommonBullet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F7372"/>
    <w:multiLevelType w:val="multilevel"/>
    <w:tmpl w:val="4BF4498E"/>
    <w:lvl w:ilvl="0">
      <w:start w:val="1"/>
      <w:numFmt w:val="decimal"/>
      <w:pStyle w:val="OpcionNumerada"/>
      <w:suff w:val="space"/>
      <w:lvlText w:val="%1.-"/>
      <w:lvlJc w:val="left"/>
      <w:pPr>
        <w:ind w:left="992" w:hanging="284"/>
      </w:pPr>
      <w:rPr>
        <w:rFonts w:ascii="Arial Narrow" w:hAnsi="Arial Narrow" w:hint="default"/>
        <w:color w:val="auto"/>
      </w:rPr>
    </w:lvl>
    <w:lvl w:ilvl="1">
      <w:start w:val="1"/>
      <w:numFmt w:val="decimal"/>
      <w:pStyle w:val="OpcionNumeradaIn"/>
      <w:suff w:val="space"/>
      <w:lvlText w:val="%1.%2.-"/>
      <w:lvlJc w:val="left"/>
      <w:pPr>
        <w:ind w:left="1275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2"/>
        </w:tabs>
        <w:ind w:left="1842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12"/>
  </w:num>
  <w:num w:numId="15">
    <w:abstractNumId w:val="3"/>
  </w:num>
  <w:num w:numId="16">
    <w:abstractNumId w:val="10"/>
  </w:num>
  <w:num w:numId="17">
    <w:abstractNumId w:val="9"/>
  </w:num>
  <w:num w:numId="18">
    <w:abstractNumId w:val="0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FD"/>
    <w:rsid w:val="00007BFA"/>
    <w:rsid w:val="00010E4D"/>
    <w:rsid w:val="0001245D"/>
    <w:rsid w:val="00016BAB"/>
    <w:rsid w:val="00022848"/>
    <w:rsid w:val="000237A8"/>
    <w:rsid w:val="00036DAE"/>
    <w:rsid w:val="00037543"/>
    <w:rsid w:val="00037B36"/>
    <w:rsid w:val="00037C9E"/>
    <w:rsid w:val="00041B65"/>
    <w:rsid w:val="00046640"/>
    <w:rsid w:val="00052307"/>
    <w:rsid w:val="00056AFB"/>
    <w:rsid w:val="00062C06"/>
    <w:rsid w:val="00072A83"/>
    <w:rsid w:val="00077491"/>
    <w:rsid w:val="00093AB8"/>
    <w:rsid w:val="000959D2"/>
    <w:rsid w:val="000A07D3"/>
    <w:rsid w:val="000A0A18"/>
    <w:rsid w:val="000B4288"/>
    <w:rsid w:val="000B4807"/>
    <w:rsid w:val="000C446A"/>
    <w:rsid w:val="000C54A1"/>
    <w:rsid w:val="000D2915"/>
    <w:rsid w:val="000D6FA7"/>
    <w:rsid w:val="000E4390"/>
    <w:rsid w:val="000E443F"/>
    <w:rsid w:val="000E679D"/>
    <w:rsid w:val="000E775A"/>
    <w:rsid w:val="000E7FCB"/>
    <w:rsid w:val="000F069F"/>
    <w:rsid w:val="000F2916"/>
    <w:rsid w:val="000F3246"/>
    <w:rsid w:val="000F5110"/>
    <w:rsid w:val="000F65E2"/>
    <w:rsid w:val="001063F5"/>
    <w:rsid w:val="00117CDD"/>
    <w:rsid w:val="00120875"/>
    <w:rsid w:val="00121097"/>
    <w:rsid w:val="00122FC7"/>
    <w:rsid w:val="00123FFB"/>
    <w:rsid w:val="0012420E"/>
    <w:rsid w:val="0012497F"/>
    <w:rsid w:val="0012544E"/>
    <w:rsid w:val="00135134"/>
    <w:rsid w:val="0013553F"/>
    <w:rsid w:val="00135D52"/>
    <w:rsid w:val="00136D29"/>
    <w:rsid w:val="00137A8A"/>
    <w:rsid w:val="00154083"/>
    <w:rsid w:val="001555AD"/>
    <w:rsid w:val="00155DFE"/>
    <w:rsid w:val="001608E9"/>
    <w:rsid w:val="001610FF"/>
    <w:rsid w:val="0016779A"/>
    <w:rsid w:val="001803A5"/>
    <w:rsid w:val="00185F80"/>
    <w:rsid w:val="00186D6A"/>
    <w:rsid w:val="00187576"/>
    <w:rsid w:val="001A02E1"/>
    <w:rsid w:val="001A463C"/>
    <w:rsid w:val="001B577A"/>
    <w:rsid w:val="001C2313"/>
    <w:rsid w:val="001C5BF6"/>
    <w:rsid w:val="001C700D"/>
    <w:rsid w:val="001D046B"/>
    <w:rsid w:val="001D5E8F"/>
    <w:rsid w:val="001E2592"/>
    <w:rsid w:val="001E4098"/>
    <w:rsid w:val="001F2194"/>
    <w:rsid w:val="001F4A5E"/>
    <w:rsid w:val="0020445E"/>
    <w:rsid w:val="00212E44"/>
    <w:rsid w:val="002246BD"/>
    <w:rsid w:val="002255C4"/>
    <w:rsid w:val="0022614C"/>
    <w:rsid w:val="0022716B"/>
    <w:rsid w:val="002271D7"/>
    <w:rsid w:val="002353AA"/>
    <w:rsid w:val="002375AE"/>
    <w:rsid w:val="002453A0"/>
    <w:rsid w:val="0025073A"/>
    <w:rsid w:val="00251181"/>
    <w:rsid w:val="00251654"/>
    <w:rsid w:val="00253EB4"/>
    <w:rsid w:val="00262796"/>
    <w:rsid w:val="002704FA"/>
    <w:rsid w:val="00273129"/>
    <w:rsid w:val="0027491F"/>
    <w:rsid w:val="002801D9"/>
    <w:rsid w:val="00283F03"/>
    <w:rsid w:val="00285AAE"/>
    <w:rsid w:val="002A28E2"/>
    <w:rsid w:val="002B06F6"/>
    <w:rsid w:val="002B2941"/>
    <w:rsid w:val="002B6D6B"/>
    <w:rsid w:val="002C4A3F"/>
    <w:rsid w:val="002C5514"/>
    <w:rsid w:val="002D0020"/>
    <w:rsid w:val="002D19C8"/>
    <w:rsid w:val="002D1E95"/>
    <w:rsid w:val="002D2325"/>
    <w:rsid w:val="002D34A5"/>
    <w:rsid w:val="002D519C"/>
    <w:rsid w:val="002E0408"/>
    <w:rsid w:val="002E1BF8"/>
    <w:rsid w:val="002E2DAA"/>
    <w:rsid w:val="002E55D8"/>
    <w:rsid w:val="002E740B"/>
    <w:rsid w:val="002F2826"/>
    <w:rsid w:val="002F3031"/>
    <w:rsid w:val="003001F8"/>
    <w:rsid w:val="00301CA8"/>
    <w:rsid w:val="00303436"/>
    <w:rsid w:val="00305D5E"/>
    <w:rsid w:val="0030615B"/>
    <w:rsid w:val="00307A6C"/>
    <w:rsid w:val="00315F8D"/>
    <w:rsid w:val="003226C9"/>
    <w:rsid w:val="00326DE7"/>
    <w:rsid w:val="003275F5"/>
    <w:rsid w:val="00331101"/>
    <w:rsid w:val="00331C2B"/>
    <w:rsid w:val="00337EC6"/>
    <w:rsid w:val="00340379"/>
    <w:rsid w:val="00340BF0"/>
    <w:rsid w:val="0034750A"/>
    <w:rsid w:val="00350CF2"/>
    <w:rsid w:val="003514BF"/>
    <w:rsid w:val="00351CB8"/>
    <w:rsid w:val="003556E1"/>
    <w:rsid w:val="00362613"/>
    <w:rsid w:val="00362B2B"/>
    <w:rsid w:val="003633A2"/>
    <w:rsid w:val="0036387D"/>
    <w:rsid w:val="00363B71"/>
    <w:rsid w:val="0036554D"/>
    <w:rsid w:val="003669D0"/>
    <w:rsid w:val="00370E0D"/>
    <w:rsid w:val="00373BD8"/>
    <w:rsid w:val="00382218"/>
    <w:rsid w:val="003903F9"/>
    <w:rsid w:val="003933B4"/>
    <w:rsid w:val="00394617"/>
    <w:rsid w:val="0039535F"/>
    <w:rsid w:val="003A224F"/>
    <w:rsid w:val="003B1A06"/>
    <w:rsid w:val="003B2044"/>
    <w:rsid w:val="003B24DE"/>
    <w:rsid w:val="003B26D6"/>
    <w:rsid w:val="003B3457"/>
    <w:rsid w:val="003C13FB"/>
    <w:rsid w:val="003C251F"/>
    <w:rsid w:val="003C68D6"/>
    <w:rsid w:val="003D7380"/>
    <w:rsid w:val="003E08F9"/>
    <w:rsid w:val="003E3B6A"/>
    <w:rsid w:val="003E3C67"/>
    <w:rsid w:val="003E56FC"/>
    <w:rsid w:val="003E73AE"/>
    <w:rsid w:val="003F050F"/>
    <w:rsid w:val="003F1398"/>
    <w:rsid w:val="003F2F5A"/>
    <w:rsid w:val="003F583E"/>
    <w:rsid w:val="004119A2"/>
    <w:rsid w:val="004124B1"/>
    <w:rsid w:val="00414063"/>
    <w:rsid w:val="00414B7D"/>
    <w:rsid w:val="00415139"/>
    <w:rsid w:val="00421C57"/>
    <w:rsid w:val="004225BD"/>
    <w:rsid w:val="004262DB"/>
    <w:rsid w:val="00433E1D"/>
    <w:rsid w:val="0044220E"/>
    <w:rsid w:val="00443D8E"/>
    <w:rsid w:val="004450F0"/>
    <w:rsid w:val="00446AAE"/>
    <w:rsid w:val="004475B4"/>
    <w:rsid w:val="00451B2E"/>
    <w:rsid w:val="00461363"/>
    <w:rsid w:val="004643B0"/>
    <w:rsid w:val="00466932"/>
    <w:rsid w:val="00467468"/>
    <w:rsid w:val="00472B81"/>
    <w:rsid w:val="00474644"/>
    <w:rsid w:val="00474E41"/>
    <w:rsid w:val="00475233"/>
    <w:rsid w:val="00475BA6"/>
    <w:rsid w:val="00475D06"/>
    <w:rsid w:val="00475D46"/>
    <w:rsid w:val="00475F1C"/>
    <w:rsid w:val="00477D76"/>
    <w:rsid w:val="004838CA"/>
    <w:rsid w:val="00486F1F"/>
    <w:rsid w:val="00487C55"/>
    <w:rsid w:val="00487C81"/>
    <w:rsid w:val="00496B43"/>
    <w:rsid w:val="004A33D7"/>
    <w:rsid w:val="004A4BAA"/>
    <w:rsid w:val="004B3823"/>
    <w:rsid w:val="004B47EB"/>
    <w:rsid w:val="004B7908"/>
    <w:rsid w:val="004C1766"/>
    <w:rsid w:val="004C54D5"/>
    <w:rsid w:val="004C61AB"/>
    <w:rsid w:val="004D7F07"/>
    <w:rsid w:val="004E18D2"/>
    <w:rsid w:val="004E4B67"/>
    <w:rsid w:val="004E544A"/>
    <w:rsid w:val="004F3B40"/>
    <w:rsid w:val="004F6055"/>
    <w:rsid w:val="004F7501"/>
    <w:rsid w:val="00500A6A"/>
    <w:rsid w:val="00501A3A"/>
    <w:rsid w:val="00503D00"/>
    <w:rsid w:val="00503D05"/>
    <w:rsid w:val="00504481"/>
    <w:rsid w:val="0050498F"/>
    <w:rsid w:val="00504EE3"/>
    <w:rsid w:val="005053D2"/>
    <w:rsid w:val="00510E3A"/>
    <w:rsid w:val="00511CD0"/>
    <w:rsid w:val="00513FF8"/>
    <w:rsid w:val="00514E0C"/>
    <w:rsid w:val="00515566"/>
    <w:rsid w:val="005165A4"/>
    <w:rsid w:val="00522275"/>
    <w:rsid w:val="00524F0C"/>
    <w:rsid w:val="00530F63"/>
    <w:rsid w:val="00536181"/>
    <w:rsid w:val="00542B53"/>
    <w:rsid w:val="00542B91"/>
    <w:rsid w:val="005447EA"/>
    <w:rsid w:val="00545262"/>
    <w:rsid w:val="00552F6C"/>
    <w:rsid w:val="0056414A"/>
    <w:rsid w:val="00565666"/>
    <w:rsid w:val="00574946"/>
    <w:rsid w:val="00575CE1"/>
    <w:rsid w:val="00584BA5"/>
    <w:rsid w:val="0059251E"/>
    <w:rsid w:val="00596D1C"/>
    <w:rsid w:val="005A28CA"/>
    <w:rsid w:val="005A5777"/>
    <w:rsid w:val="005B6CB9"/>
    <w:rsid w:val="005C39DB"/>
    <w:rsid w:val="005C3A30"/>
    <w:rsid w:val="005C7BB3"/>
    <w:rsid w:val="005D0828"/>
    <w:rsid w:val="005D4E49"/>
    <w:rsid w:val="005E259D"/>
    <w:rsid w:val="005E2E30"/>
    <w:rsid w:val="005E313A"/>
    <w:rsid w:val="005E7431"/>
    <w:rsid w:val="005F2A40"/>
    <w:rsid w:val="005F3684"/>
    <w:rsid w:val="005F47E0"/>
    <w:rsid w:val="005F52AD"/>
    <w:rsid w:val="005F6DB3"/>
    <w:rsid w:val="00601C43"/>
    <w:rsid w:val="00604B38"/>
    <w:rsid w:val="00605CCB"/>
    <w:rsid w:val="00606426"/>
    <w:rsid w:val="00612F26"/>
    <w:rsid w:val="00613FB1"/>
    <w:rsid w:val="00622191"/>
    <w:rsid w:val="006224DE"/>
    <w:rsid w:val="006245B0"/>
    <w:rsid w:val="00635912"/>
    <w:rsid w:val="00650513"/>
    <w:rsid w:val="00652EDB"/>
    <w:rsid w:val="00665FB4"/>
    <w:rsid w:val="00666E63"/>
    <w:rsid w:val="00670B05"/>
    <w:rsid w:val="006718A8"/>
    <w:rsid w:val="00684664"/>
    <w:rsid w:val="00692EBE"/>
    <w:rsid w:val="006A2BEA"/>
    <w:rsid w:val="006A6C82"/>
    <w:rsid w:val="006B0102"/>
    <w:rsid w:val="006C38CA"/>
    <w:rsid w:val="006C5068"/>
    <w:rsid w:val="006D08B3"/>
    <w:rsid w:val="006D0FEA"/>
    <w:rsid w:val="006D31E4"/>
    <w:rsid w:val="006E176E"/>
    <w:rsid w:val="006E3448"/>
    <w:rsid w:val="006F34C8"/>
    <w:rsid w:val="006F4AED"/>
    <w:rsid w:val="006F6F0E"/>
    <w:rsid w:val="00714693"/>
    <w:rsid w:val="00723DBE"/>
    <w:rsid w:val="007247E2"/>
    <w:rsid w:val="0072539F"/>
    <w:rsid w:val="007322E2"/>
    <w:rsid w:val="00735B5A"/>
    <w:rsid w:val="0073760E"/>
    <w:rsid w:val="007404FA"/>
    <w:rsid w:val="007430C5"/>
    <w:rsid w:val="007451D8"/>
    <w:rsid w:val="00754350"/>
    <w:rsid w:val="00762223"/>
    <w:rsid w:val="00762B92"/>
    <w:rsid w:val="00765560"/>
    <w:rsid w:val="007662EE"/>
    <w:rsid w:val="0076650E"/>
    <w:rsid w:val="007719AB"/>
    <w:rsid w:val="00772B28"/>
    <w:rsid w:val="00775769"/>
    <w:rsid w:val="00777D60"/>
    <w:rsid w:val="007801B1"/>
    <w:rsid w:val="00786CE7"/>
    <w:rsid w:val="007929F6"/>
    <w:rsid w:val="007939CD"/>
    <w:rsid w:val="00794C33"/>
    <w:rsid w:val="007A3AD8"/>
    <w:rsid w:val="007B08F6"/>
    <w:rsid w:val="007B0D97"/>
    <w:rsid w:val="007C0D91"/>
    <w:rsid w:val="007C102A"/>
    <w:rsid w:val="007C7583"/>
    <w:rsid w:val="007D1E19"/>
    <w:rsid w:val="007D35D0"/>
    <w:rsid w:val="007E337E"/>
    <w:rsid w:val="007E41B9"/>
    <w:rsid w:val="007E4978"/>
    <w:rsid w:val="007E63EE"/>
    <w:rsid w:val="007F2C93"/>
    <w:rsid w:val="007F7A74"/>
    <w:rsid w:val="00812BA8"/>
    <w:rsid w:val="00815D1F"/>
    <w:rsid w:val="00821424"/>
    <w:rsid w:val="00823FAB"/>
    <w:rsid w:val="008261BD"/>
    <w:rsid w:val="00830D2D"/>
    <w:rsid w:val="00831BC3"/>
    <w:rsid w:val="00831D06"/>
    <w:rsid w:val="00832F2F"/>
    <w:rsid w:val="00833BAF"/>
    <w:rsid w:val="00835116"/>
    <w:rsid w:val="00835250"/>
    <w:rsid w:val="0083666D"/>
    <w:rsid w:val="008368B0"/>
    <w:rsid w:val="008428F7"/>
    <w:rsid w:val="0085152A"/>
    <w:rsid w:val="00865B0F"/>
    <w:rsid w:val="008669ED"/>
    <w:rsid w:val="008740BA"/>
    <w:rsid w:val="00881898"/>
    <w:rsid w:val="00881F5A"/>
    <w:rsid w:val="00894C50"/>
    <w:rsid w:val="008A17A0"/>
    <w:rsid w:val="008A3731"/>
    <w:rsid w:val="008A5DEE"/>
    <w:rsid w:val="008A6874"/>
    <w:rsid w:val="008B05F4"/>
    <w:rsid w:val="008B48CC"/>
    <w:rsid w:val="008D53EB"/>
    <w:rsid w:val="008D5B55"/>
    <w:rsid w:val="008E3892"/>
    <w:rsid w:val="008E627F"/>
    <w:rsid w:val="008F2A3A"/>
    <w:rsid w:val="008F4950"/>
    <w:rsid w:val="008F623A"/>
    <w:rsid w:val="008F68D8"/>
    <w:rsid w:val="00901408"/>
    <w:rsid w:val="009234C5"/>
    <w:rsid w:val="00923818"/>
    <w:rsid w:val="00927FA4"/>
    <w:rsid w:val="009306ED"/>
    <w:rsid w:val="00930792"/>
    <w:rsid w:val="009309C9"/>
    <w:rsid w:val="00930CE5"/>
    <w:rsid w:val="00942A29"/>
    <w:rsid w:val="00946108"/>
    <w:rsid w:val="0095052D"/>
    <w:rsid w:val="009514B2"/>
    <w:rsid w:val="00954245"/>
    <w:rsid w:val="00954EAF"/>
    <w:rsid w:val="00960741"/>
    <w:rsid w:val="00960882"/>
    <w:rsid w:val="00961826"/>
    <w:rsid w:val="00967B43"/>
    <w:rsid w:val="009729C3"/>
    <w:rsid w:val="00974ABE"/>
    <w:rsid w:val="00974C4E"/>
    <w:rsid w:val="009808D5"/>
    <w:rsid w:val="00983EAE"/>
    <w:rsid w:val="00985626"/>
    <w:rsid w:val="00990FB9"/>
    <w:rsid w:val="00993ED8"/>
    <w:rsid w:val="00995CA0"/>
    <w:rsid w:val="00997367"/>
    <w:rsid w:val="009A30E5"/>
    <w:rsid w:val="009A6025"/>
    <w:rsid w:val="009B1875"/>
    <w:rsid w:val="009B59F9"/>
    <w:rsid w:val="009C6C81"/>
    <w:rsid w:val="009D3618"/>
    <w:rsid w:val="009D4192"/>
    <w:rsid w:val="009D4349"/>
    <w:rsid w:val="009D6949"/>
    <w:rsid w:val="009E11C2"/>
    <w:rsid w:val="009E2508"/>
    <w:rsid w:val="009E2E4B"/>
    <w:rsid w:val="009E3B1D"/>
    <w:rsid w:val="009E499B"/>
    <w:rsid w:val="009E4DC1"/>
    <w:rsid w:val="009E7CEF"/>
    <w:rsid w:val="009F014E"/>
    <w:rsid w:val="009F1F51"/>
    <w:rsid w:val="00A00717"/>
    <w:rsid w:val="00A03775"/>
    <w:rsid w:val="00A05E2C"/>
    <w:rsid w:val="00A164C6"/>
    <w:rsid w:val="00A2341A"/>
    <w:rsid w:val="00A31EFD"/>
    <w:rsid w:val="00A351DA"/>
    <w:rsid w:val="00A35AD1"/>
    <w:rsid w:val="00A40E46"/>
    <w:rsid w:val="00A477FB"/>
    <w:rsid w:val="00A52206"/>
    <w:rsid w:val="00A5253B"/>
    <w:rsid w:val="00A52CEC"/>
    <w:rsid w:val="00A57CE6"/>
    <w:rsid w:val="00A63D04"/>
    <w:rsid w:val="00A71200"/>
    <w:rsid w:val="00A725A1"/>
    <w:rsid w:val="00A7337C"/>
    <w:rsid w:val="00A73B46"/>
    <w:rsid w:val="00A743F2"/>
    <w:rsid w:val="00A74AFA"/>
    <w:rsid w:val="00A75081"/>
    <w:rsid w:val="00A75797"/>
    <w:rsid w:val="00A80460"/>
    <w:rsid w:val="00A82E5F"/>
    <w:rsid w:val="00A856F5"/>
    <w:rsid w:val="00A908BE"/>
    <w:rsid w:val="00AB49F2"/>
    <w:rsid w:val="00AC0E59"/>
    <w:rsid w:val="00AC1363"/>
    <w:rsid w:val="00AC1798"/>
    <w:rsid w:val="00AC2137"/>
    <w:rsid w:val="00AC29ED"/>
    <w:rsid w:val="00AD0471"/>
    <w:rsid w:val="00AD31D4"/>
    <w:rsid w:val="00AD46A0"/>
    <w:rsid w:val="00AE3AD4"/>
    <w:rsid w:val="00AE3B14"/>
    <w:rsid w:val="00AE48B7"/>
    <w:rsid w:val="00AF0F73"/>
    <w:rsid w:val="00AF275B"/>
    <w:rsid w:val="00AF2827"/>
    <w:rsid w:val="00AF686D"/>
    <w:rsid w:val="00AF7A8F"/>
    <w:rsid w:val="00B01BFE"/>
    <w:rsid w:val="00B026AB"/>
    <w:rsid w:val="00B06ECC"/>
    <w:rsid w:val="00B207C3"/>
    <w:rsid w:val="00B31CD5"/>
    <w:rsid w:val="00B33202"/>
    <w:rsid w:val="00B36B81"/>
    <w:rsid w:val="00B404AE"/>
    <w:rsid w:val="00B50FCF"/>
    <w:rsid w:val="00B53944"/>
    <w:rsid w:val="00B65FBD"/>
    <w:rsid w:val="00B72098"/>
    <w:rsid w:val="00B7727A"/>
    <w:rsid w:val="00B77BC1"/>
    <w:rsid w:val="00B83E20"/>
    <w:rsid w:val="00B93302"/>
    <w:rsid w:val="00B9351D"/>
    <w:rsid w:val="00BB2E13"/>
    <w:rsid w:val="00BB2FB8"/>
    <w:rsid w:val="00BB57FE"/>
    <w:rsid w:val="00BC2AA2"/>
    <w:rsid w:val="00BC3FFA"/>
    <w:rsid w:val="00BC4BE7"/>
    <w:rsid w:val="00BD0D89"/>
    <w:rsid w:val="00BD654C"/>
    <w:rsid w:val="00BE643E"/>
    <w:rsid w:val="00BF6789"/>
    <w:rsid w:val="00C002E6"/>
    <w:rsid w:val="00C00DE5"/>
    <w:rsid w:val="00C02DE3"/>
    <w:rsid w:val="00C12007"/>
    <w:rsid w:val="00C1423C"/>
    <w:rsid w:val="00C1744F"/>
    <w:rsid w:val="00C21190"/>
    <w:rsid w:val="00C233F3"/>
    <w:rsid w:val="00C27A6A"/>
    <w:rsid w:val="00C27C0D"/>
    <w:rsid w:val="00C31743"/>
    <w:rsid w:val="00C317B6"/>
    <w:rsid w:val="00C323A9"/>
    <w:rsid w:val="00C35285"/>
    <w:rsid w:val="00C36BCC"/>
    <w:rsid w:val="00C37A9E"/>
    <w:rsid w:val="00C4025C"/>
    <w:rsid w:val="00C40C90"/>
    <w:rsid w:val="00C43FA1"/>
    <w:rsid w:val="00C46ECD"/>
    <w:rsid w:val="00C52BAE"/>
    <w:rsid w:val="00C534FE"/>
    <w:rsid w:val="00C6248B"/>
    <w:rsid w:val="00C6550A"/>
    <w:rsid w:val="00C67AAF"/>
    <w:rsid w:val="00C67C4B"/>
    <w:rsid w:val="00C709DE"/>
    <w:rsid w:val="00C75488"/>
    <w:rsid w:val="00C80EC4"/>
    <w:rsid w:val="00C908AF"/>
    <w:rsid w:val="00C93571"/>
    <w:rsid w:val="00C94A0A"/>
    <w:rsid w:val="00C94A28"/>
    <w:rsid w:val="00C95F1E"/>
    <w:rsid w:val="00CA22DD"/>
    <w:rsid w:val="00CA3BD9"/>
    <w:rsid w:val="00CA6880"/>
    <w:rsid w:val="00CA7659"/>
    <w:rsid w:val="00CC125F"/>
    <w:rsid w:val="00CC22E7"/>
    <w:rsid w:val="00CC5182"/>
    <w:rsid w:val="00CC6786"/>
    <w:rsid w:val="00CD336F"/>
    <w:rsid w:val="00CD4C0B"/>
    <w:rsid w:val="00CD7A71"/>
    <w:rsid w:val="00CE16F5"/>
    <w:rsid w:val="00CE3732"/>
    <w:rsid w:val="00CE417A"/>
    <w:rsid w:val="00CE68FC"/>
    <w:rsid w:val="00CF1CC3"/>
    <w:rsid w:val="00CF4230"/>
    <w:rsid w:val="00CF58E7"/>
    <w:rsid w:val="00CF6DE9"/>
    <w:rsid w:val="00D022B9"/>
    <w:rsid w:val="00D07E81"/>
    <w:rsid w:val="00D10312"/>
    <w:rsid w:val="00D1112B"/>
    <w:rsid w:val="00D140C2"/>
    <w:rsid w:val="00D243AF"/>
    <w:rsid w:val="00D255A6"/>
    <w:rsid w:val="00D2733B"/>
    <w:rsid w:val="00D42021"/>
    <w:rsid w:val="00D4563A"/>
    <w:rsid w:val="00D457EE"/>
    <w:rsid w:val="00D54C0C"/>
    <w:rsid w:val="00D6278F"/>
    <w:rsid w:val="00D63C56"/>
    <w:rsid w:val="00D648B4"/>
    <w:rsid w:val="00D6669D"/>
    <w:rsid w:val="00D7021E"/>
    <w:rsid w:val="00D70578"/>
    <w:rsid w:val="00D7122F"/>
    <w:rsid w:val="00D72EF1"/>
    <w:rsid w:val="00D76AE1"/>
    <w:rsid w:val="00D83321"/>
    <w:rsid w:val="00D8339C"/>
    <w:rsid w:val="00D85634"/>
    <w:rsid w:val="00D866EE"/>
    <w:rsid w:val="00D906E7"/>
    <w:rsid w:val="00D908DB"/>
    <w:rsid w:val="00D95AD9"/>
    <w:rsid w:val="00DA2B0F"/>
    <w:rsid w:val="00DA35A0"/>
    <w:rsid w:val="00DA6234"/>
    <w:rsid w:val="00DB1851"/>
    <w:rsid w:val="00DB1983"/>
    <w:rsid w:val="00DB3DC6"/>
    <w:rsid w:val="00DC31FF"/>
    <w:rsid w:val="00DD1A92"/>
    <w:rsid w:val="00DD2B18"/>
    <w:rsid w:val="00DD5334"/>
    <w:rsid w:val="00DD6A10"/>
    <w:rsid w:val="00DE1AF9"/>
    <w:rsid w:val="00DE6039"/>
    <w:rsid w:val="00DF380F"/>
    <w:rsid w:val="00DF7D4E"/>
    <w:rsid w:val="00E046E7"/>
    <w:rsid w:val="00E07891"/>
    <w:rsid w:val="00E165ED"/>
    <w:rsid w:val="00E2295D"/>
    <w:rsid w:val="00E26D70"/>
    <w:rsid w:val="00E3308C"/>
    <w:rsid w:val="00E3453A"/>
    <w:rsid w:val="00E34C08"/>
    <w:rsid w:val="00E350DC"/>
    <w:rsid w:val="00E45E74"/>
    <w:rsid w:val="00E53CDF"/>
    <w:rsid w:val="00E5520F"/>
    <w:rsid w:val="00E647FD"/>
    <w:rsid w:val="00E67C4D"/>
    <w:rsid w:val="00E702C0"/>
    <w:rsid w:val="00E72AA1"/>
    <w:rsid w:val="00E73D10"/>
    <w:rsid w:val="00E74DEE"/>
    <w:rsid w:val="00E75F6C"/>
    <w:rsid w:val="00E80AC0"/>
    <w:rsid w:val="00E851B7"/>
    <w:rsid w:val="00E8524C"/>
    <w:rsid w:val="00E87E21"/>
    <w:rsid w:val="00E913ED"/>
    <w:rsid w:val="00E93CD4"/>
    <w:rsid w:val="00EA1118"/>
    <w:rsid w:val="00EA492E"/>
    <w:rsid w:val="00EB0EEB"/>
    <w:rsid w:val="00EB3C04"/>
    <w:rsid w:val="00EB6D59"/>
    <w:rsid w:val="00EB7D5A"/>
    <w:rsid w:val="00EC066F"/>
    <w:rsid w:val="00EC0AB1"/>
    <w:rsid w:val="00EC5C07"/>
    <w:rsid w:val="00EC756D"/>
    <w:rsid w:val="00ED2C40"/>
    <w:rsid w:val="00ED7FC5"/>
    <w:rsid w:val="00EE3BC1"/>
    <w:rsid w:val="00EE43AA"/>
    <w:rsid w:val="00EE554C"/>
    <w:rsid w:val="00EE5EE2"/>
    <w:rsid w:val="00EE5FA6"/>
    <w:rsid w:val="00EF6117"/>
    <w:rsid w:val="00F063CC"/>
    <w:rsid w:val="00F0673D"/>
    <w:rsid w:val="00F06B5C"/>
    <w:rsid w:val="00F2002B"/>
    <w:rsid w:val="00F265E4"/>
    <w:rsid w:val="00F35BA1"/>
    <w:rsid w:val="00F4354A"/>
    <w:rsid w:val="00F476D2"/>
    <w:rsid w:val="00F53646"/>
    <w:rsid w:val="00F549C3"/>
    <w:rsid w:val="00F57961"/>
    <w:rsid w:val="00F57D71"/>
    <w:rsid w:val="00F66230"/>
    <w:rsid w:val="00F666C8"/>
    <w:rsid w:val="00F72F60"/>
    <w:rsid w:val="00F731F8"/>
    <w:rsid w:val="00F75955"/>
    <w:rsid w:val="00F75EFE"/>
    <w:rsid w:val="00F90E02"/>
    <w:rsid w:val="00F953D0"/>
    <w:rsid w:val="00F97DBF"/>
    <w:rsid w:val="00FA1610"/>
    <w:rsid w:val="00FA3280"/>
    <w:rsid w:val="00FA3BE0"/>
    <w:rsid w:val="00FA42BE"/>
    <w:rsid w:val="00FB19D3"/>
    <w:rsid w:val="00FB1C98"/>
    <w:rsid w:val="00FC01B0"/>
    <w:rsid w:val="00FC3F98"/>
    <w:rsid w:val="00FD4550"/>
    <w:rsid w:val="00FE0D8E"/>
    <w:rsid w:val="00FE136E"/>
    <w:rsid w:val="00FE1B56"/>
    <w:rsid w:val="00FE230E"/>
    <w:rsid w:val="00FE27D0"/>
    <w:rsid w:val="00FE3FAC"/>
    <w:rsid w:val="00FE7E12"/>
    <w:rsid w:val="00FF2EA1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142DF59"/>
  <w15:docId w15:val="{047048F0-BF99-4FCE-979C-A3171EDA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3AA"/>
    <w:pPr>
      <w:spacing w:before="40" w:after="40"/>
      <w:ind w:firstLine="709"/>
      <w:jc w:val="both"/>
    </w:pPr>
    <w:rPr>
      <w:rFonts w:ascii="Arial Narrow" w:hAnsi="Arial Narrow"/>
      <w:szCs w:val="24"/>
      <w:lang w:val="es-ES_tradnl"/>
    </w:rPr>
  </w:style>
  <w:style w:type="paragraph" w:styleId="Ttulo1">
    <w:name w:val="heading 1"/>
    <w:aliases w:val="Nivel1"/>
    <w:basedOn w:val="Normal"/>
    <w:next w:val="Normal"/>
    <w:link w:val="Ttulo1Car"/>
    <w:qFormat/>
    <w:rsid w:val="007C0D91"/>
    <w:pPr>
      <w:keepNext/>
      <w:numPr>
        <w:numId w:val="9"/>
      </w:numPr>
      <w:tabs>
        <w:tab w:val="left" w:pos="284"/>
      </w:tabs>
      <w:jc w:val="left"/>
      <w:outlineLvl w:val="0"/>
    </w:pPr>
    <w:rPr>
      <w:rFonts w:cs="Arial"/>
      <w:b/>
      <w:bCs/>
      <w:caps/>
      <w:kern w:val="24"/>
      <w:sz w:val="24"/>
      <w:szCs w:val="32"/>
      <w:u w:val="single"/>
    </w:rPr>
  </w:style>
  <w:style w:type="paragraph" w:styleId="Ttulo2">
    <w:name w:val="heading 2"/>
    <w:aliases w:val="Nivel2"/>
    <w:basedOn w:val="Normal"/>
    <w:next w:val="Normal"/>
    <w:qFormat/>
    <w:rsid w:val="007C0D91"/>
    <w:pPr>
      <w:keepNext/>
      <w:numPr>
        <w:ilvl w:val="1"/>
        <w:numId w:val="9"/>
      </w:numPr>
      <w:jc w:val="left"/>
      <w:outlineLvl w:val="1"/>
    </w:pPr>
    <w:rPr>
      <w:rFonts w:cs="Arial"/>
      <w:b/>
      <w:bCs/>
      <w:iCs/>
      <w:caps/>
      <w:szCs w:val="28"/>
    </w:rPr>
  </w:style>
  <w:style w:type="paragraph" w:styleId="Ttulo3">
    <w:name w:val="heading 3"/>
    <w:aliases w:val="Nivel 3"/>
    <w:basedOn w:val="Normal"/>
    <w:next w:val="Normal"/>
    <w:qFormat/>
    <w:rsid w:val="007C0D91"/>
    <w:pPr>
      <w:keepNext/>
      <w:numPr>
        <w:ilvl w:val="2"/>
        <w:numId w:val="9"/>
      </w:numPr>
      <w:outlineLvl w:val="2"/>
    </w:pPr>
    <w:rPr>
      <w:b/>
      <w:bCs/>
    </w:rPr>
  </w:style>
  <w:style w:type="paragraph" w:styleId="Ttulo4">
    <w:name w:val="heading 4"/>
    <w:aliases w:val="Nivel 4"/>
    <w:basedOn w:val="Normal"/>
    <w:next w:val="Normal"/>
    <w:qFormat/>
    <w:rsid w:val="007C0D91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7C0D91"/>
    <w:pPr>
      <w:keepNext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C0D91"/>
    <w:pPr>
      <w:tabs>
        <w:tab w:val="center" w:pos="4419"/>
        <w:tab w:val="right" w:pos="8838"/>
      </w:tabs>
      <w:ind w:firstLine="0"/>
    </w:pPr>
  </w:style>
  <w:style w:type="paragraph" w:styleId="Piedepgina">
    <w:name w:val="footer"/>
    <w:basedOn w:val="Normal"/>
    <w:rsid w:val="007C0D91"/>
    <w:pPr>
      <w:tabs>
        <w:tab w:val="center" w:pos="4419"/>
        <w:tab w:val="right" w:pos="8838"/>
      </w:tabs>
    </w:pPr>
  </w:style>
  <w:style w:type="paragraph" w:customStyle="1" w:styleId="OpcionNumerada">
    <w:name w:val="Opcion: Numerada"/>
    <w:basedOn w:val="Normal"/>
    <w:rsid w:val="007C0D91"/>
    <w:pPr>
      <w:keepNext/>
      <w:numPr>
        <w:numId w:val="14"/>
      </w:numPr>
    </w:pPr>
  </w:style>
  <w:style w:type="paragraph" w:customStyle="1" w:styleId="OpcionNumeradaIn">
    <w:name w:val="Opcion: Numerada In"/>
    <w:basedOn w:val="OpcionNumerada"/>
    <w:rsid w:val="007C0D91"/>
    <w:pPr>
      <w:keepNext w:val="0"/>
      <w:numPr>
        <w:ilvl w:val="1"/>
      </w:numPr>
    </w:pPr>
    <w:rPr>
      <w:rFonts w:cs="Arial"/>
      <w:lang w:val="es-ES"/>
    </w:rPr>
  </w:style>
  <w:style w:type="paragraph" w:customStyle="1" w:styleId="DibujoTexto">
    <w:name w:val="Dibujo: Texto"/>
    <w:basedOn w:val="Normal"/>
    <w:rsid w:val="007C0D91"/>
    <w:pPr>
      <w:ind w:firstLine="0"/>
      <w:jc w:val="center"/>
    </w:pPr>
  </w:style>
  <w:style w:type="paragraph" w:customStyle="1" w:styleId="Titulo0">
    <w:name w:val="Titulo 0"/>
    <w:aliases w:val="General"/>
    <w:basedOn w:val="Normal"/>
    <w:next w:val="Normal"/>
    <w:autoRedefine/>
    <w:uiPriority w:val="99"/>
    <w:rsid w:val="00305D5E"/>
    <w:pPr>
      <w:spacing w:before="0" w:after="0"/>
      <w:ind w:firstLine="0"/>
      <w:jc w:val="center"/>
    </w:pPr>
    <w:rPr>
      <w:b/>
      <w:caps/>
      <w:sz w:val="28"/>
      <w:lang w:val="es-ES"/>
    </w:rPr>
  </w:style>
  <w:style w:type="paragraph" w:customStyle="1" w:styleId="TablaTitulo">
    <w:name w:val="Tabla: Titulo"/>
    <w:basedOn w:val="Normal"/>
    <w:next w:val="TablaTexto"/>
    <w:rsid w:val="007C0D91"/>
    <w:pPr>
      <w:keepNext/>
      <w:spacing w:before="20" w:after="20"/>
      <w:ind w:firstLine="0"/>
      <w:jc w:val="center"/>
    </w:pPr>
    <w:rPr>
      <w:b/>
    </w:rPr>
  </w:style>
  <w:style w:type="paragraph" w:customStyle="1" w:styleId="TablaTexto">
    <w:name w:val="Tabla: Texto"/>
    <w:basedOn w:val="Normal"/>
    <w:rsid w:val="007C0D91"/>
    <w:pPr>
      <w:ind w:firstLine="0"/>
    </w:pPr>
  </w:style>
  <w:style w:type="paragraph" w:customStyle="1" w:styleId="TablaTextoNoEspacio">
    <w:name w:val="Tabla: Texto (NoEspacio)"/>
    <w:basedOn w:val="Normal"/>
    <w:rsid w:val="007C0D91"/>
    <w:pPr>
      <w:spacing w:before="0" w:after="0"/>
      <w:ind w:firstLine="0"/>
    </w:pPr>
  </w:style>
  <w:style w:type="paragraph" w:customStyle="1" w:styleId="TituloRecuadrosinnivel">
    <w:name w:val="Titulo: Recuadro (sin nivel)"/>
    <w:basedOn w:val="Normal"/>
    <w:next w:val="Normal"/>
    <w:autoRedefine/>
    <w:rsid w:val="007C0D9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tabs>
        <w:tab w:val="right" w:leader="dot" w:pos="10773"/>
      </w:tabs>
      <w:spacing w:before="60" w:after="60"/>
      <w:ind w:firstLine="0"/>
    </w:pPr>
    <w:rPr>
      <w:bCs/>
    </w:rPr>
  </w:style>
  <w:style w:type="paragraph" w:customStyle="1" w:styleId="TituloSubrayadosinnivel">
    <w:name w:val="Titulo: Subrayado (sin nivel)"/>
    <w:basedOn w:val="Normal"/>
    <w:next w:val="Normal"/>
    <w:rsid w:val="007C0D91"/>
    <w:pPr>
      <w:keepNext/>
      <w:ind w:firstLine="0"/>
    </w:pPr>
    <w:rPr>
      <w:b/>
      <w:u w:val="single"/>
    </w:rPr>
  </w:style>
  <w:style w:type="character" w:styleId="Nmerodepgina">
    <w:name w:val="page number"/>
    <w:basedOn w:val="Fuentedeprrafopredeter"/>
    <w:uiPriority w:val="99"/>
    <w:rsid w:val="007C0D91"/>
  </w:style>
  <w:style w:type="paragraph" w:customStyle="1" w:styleId="DibujoTextoNoespacio">
    <w:name w:val="Dibujo:Texto (No espacio)"/>
    <w:basedOn w:val="DibujoTexto"/>
    <w:rsid w:val="007C0D91"/>
    <w:pPr>
      <w:spacing w:before="0" w:after="0"/>
    </w:pPr>
  </w:style>
  <w:style w:type="paragraph" w:customStyle="1" w:styleId="DibujoTextoVietas">
    <w:name w:val="Dibujo: Texto (Viñetas)"/>
    <w:basedOn w:val="Normal"/>
    <w:rsid w:val="007C0D91"/>
    <w:pPr>
      <w:numPr>
        <w:numId w:val="1"/>
      </w:numPr>
      <w:tabs>
        <w:tab w:val="clear" w:pos="360"/>
        <w:tab w:val="left" w:pos="170"/>
        <w:tab w:val="num" w:pos="1069"/>
      </w:tabs>
      <w:ind w:left="1021" w:hanging="312"/>
    </w:pPr>
  </w:style>
  <w:style w:type="paragraph" w:customStyle="1" w:styleId="NormalNoespacio">
    <w:name w:val="Normal: Noespacio"/>
    <w:basedOn w:val="Normal"/>
    <w:rsid w:val="007C0D91"/>
    <w:pPr>
      <w:spacing w:before="0" w:after="0"/>
    </w:pPr>
  </w:style>
  <w:style w:type="paragraph" w:customStyle="1" w:styleId="CuestionCabecera">
    <w:name w:val="Cuestion: Cabecera"/>
    <w:basedOn w:val="Normal"/>
    <w:next w:val="Normal"/>
    <w:autoRedefine/>
    <w:rsid w:val="007C0D91"/>
    <w:pPr>
      <w:numPr>
        <w:numId w:val="2"/>
      </w:numPr>
    </w:pPr>
    <w:rPr>
      <w:lang w:val="es-ES"/>
    </w:rPr>
  </w:style>
  <w:style w:type="paragraph" w:customStyle="1" w:styleId="CuestionOpcionNumerada">
    <w:name w:val="Cuestion: Opcion Numerada"/>
    <w:basedOn w:val="Normal"/>
    <w:autoRedefine/>
    <w:rsid w:val="007C0D91"/>
    <w:pPr>
      <w:numPr>
        <w:ilvl w:val="1"/>
        <w:numId w:val="2"/>
      </w:numPr>
    </w:pPr>
  </w:style>
  <w:style w:type="paragraph" w:customStyle="1" w:styleId="EjercicioCabecera">
    <w:name w:val="Ejercicio: Cabecera"/>
    <w:basedOn w:val="Normal"/>
    <w:next w:val="Normal"/>
    <w:rsid w:val="007C0D91"/>
    <w:pPr>
      <w:numPr>
        <w:numId w:val="3"/>
      </w:numPr>
    </w:pPr>
  </w:style>
  <w:style w:type="paragraph" w:customStyle="1" w:styleId="EjercicioOpcionNumerada">
    <w:name w:val="Ejercicio: Opcion Numerada"/>
    <w:basedOn w:val="Normal"/>
    <w:rsid w:val="007C0D91"/>
    <w:pPr>
      <w:numPr>
        <w:ilvl w:val="1"/>
        <w:numId w:val="3"/>
      </w:numPr>
    </w:pPr>
    <w:rPr>
      <w:lang w:val="en-US"/>
    </w:rPr>
  </w:style>
  <w:style w:type="paragraph" w:customStyle="1" w:styleId="NotaTexto">
    <w:name w:val="Nota: Texto"/>
    <w:basedOn w:val="Normal"/>
    <w:next w:val="Normal"/>
    <w:rsid w:val="007C0D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1134" w:right="1134" w:firstLine="0"/>
    </w:pPr>
  </w:style>
  <w:style w:type="paragraph" w:customStyle="1" w:styleId="OpcionFlecha">
    <w:name w:val="Opcion: Flecha"/>
    <w:basedOn w:val="Normal"/>
    <w:rsid w:val="007C0D91"/>
    <w:pPr>
      <w:numPr>
        <w:numId w:val="4"/>
      </w:numPr>
    </w:pPr>
    <w:rPr>
      <w:bCs/>
      <w:lang w:val="es-ES"/>
    </w:rPr>
  </w:style>
  <w:style w:type="paragraph" w:customStyle="1" w:styleId="OpcionMasSangrado">
    <w:name w:val="Opcion: MasSangrado"/>
    <w:basedOn w:val="Normal"/>
    <w:rsid w:val="007C0D91"/>
    <w:pPr>
      <w:numPr>
        <w:numId w:val="5"/>
      </w:numPr>
    </w:pPr>
  </w:style>
  <w:style w:type="paragraph" w:customStyle="1" w:styleId="OpcionSangrado">
    <w:name w:val="Opcion: Sangrado"/>
    <w:basedOn w:val="Normal"/>
    <w:rsid w:val="007C0D91"/>
    <w:pPr>
      <w:numPr>
        <w:numId w:val="7"/>
      </w:numPr>
    </w:pPr>
  </w:style>
  <w:style w:type="paragraph" w:customStyle="1" w:styleId="TESTPregunta">
    <w:name w:val="TEST_Pregunta"/>
    <w:basedOn w:val="OpcionNumerada"/>
    <w:next w:val="Normal"/>
    <w:rsid w:val="007C0D91"/>
    <w:pPr>
      <w:numPr>
        <w:numId w:val="6"/>
      </w:numPr>
    </w:pPr>
  </w:style>
  <w:style w:type="paragraph" w:customStyle="1" w:styleId="TESTRespuestamarcar">
    <w:name w:val="TEST_Respuesta (marcar)"/>
    <w:basedOn w:val="Normal"/>
    <w:rsid w:val="007C0D91"/>
    <w:pPr>
      <w:numPr>
        <w:numId w:val="8"/>
      </w:numPr>
      <w:spacing w:before="20" w:after="20"/>
      <w:jc w:val="left"/>
    </w:pPr>
    <w:rPr>
      <w:rFonts w:cs="Courier New"/>
      <w:szCs w:val="20"/>
      <w:lang w:val="en-US"/>
    </w:rPr>
  </w:style>
  <w:style w:type="paragraph" w:customStyle="1" w:styleId="TESTRestopregunta">
    <w:name w:val="TEST_Restopregunta"/>
    <w:basedOn w:val="Normal"/>
    <w:next w:val="TESTRespuestamarcar"/>
    <w:rsid w:val="007C0D91"/>
    <w:pPr>
      <w:ind w:firstLine="0"/>
    </w:pPr>
  </w:style>
  <w:style w:type="paragraph" w:customStyle="1" w:styleId="Titulo">
    <w:name w:val="Titulo"/>
    <w:aliases w:val="Centrado (Sin nivel)"/>
    <w:basedOn w:val="Titulo0"/>
    <w:next w:val="Normal"/>
    <w:autoRedefine/>
    <w:rsid w:val="007C0D91"/>
    <w:rPr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STRespuesta">
    <w:name w:val="TEST_Respuesta"/>
    <w:basedOn w:val="OpcionNumeradaIn"/>
    <w:rsid w:val="007C0D91"/>
    <w:pPr>
      <w:numPr>
        <w:numId w:val="6"/>
      </w:numPr>
      <w:spacing w:before="20" w:after="20"/>
      <w:outlineLvl w:val="1"/>
    </w:pPr>
  </w:style>
  <w:style w:type="paragraph" w:styleId="Textonotapie">
    <w:name w:val="footnote text"/>
    <w:basedOn w:val="Normal"/>
    <w:semiHidden/>
    <w:rsid w:val="007C0D91"/>
    <w:rPr>
      <w:szCs w:val="20"/>
    </w:rPr>
  </w:style>
  <w:style w:type="paragraph" w:customStyle="1" w:styleId="TablaTituloNumEsquema">
    <w:name w:val="Tabla: Titulo (Num_Esquema)"/>
    <w:basedOn w:val="TablaTitulo"/>
    <w:next w:val="TablaTextoNoEspacio"/>
    <w:rsid w:val="007C0D91"/>
    <w:pPr>
      <w:numPr>
        <w:numId w:val="13"/>
      </w:numPr>
    </w:pPr>
  </w:style>
  <w:style w:type="character" w:styleId="Refdenotaalpie">
    <w:name w:val="footnote reference"/>
    <w:basedOn w:val="Fuentedeprrafopredeter"/>
    <w:semiHidden/>
    <w:rsid w:val="007C0D91"/>
    <w:rPr>
      <w:vertAlign w:val="superscript"/>
    </w:rPr>
  </w:style>
  <w:style w:type="character" w:styleId="Hipervnculo">
    <w:name w:val="Hyperlink"/>
    <w:basedOn w:val="Fuentedeprrafopredeter"/>
    <w:uiPriority w:val="99"/>
    <w:rsid w:val="007C0D91"/>
    <w:rPr>
      <w:color w:val="0000FF"/>
      <w:u w:val="single"/>
    </w:rPr>
  </w:style>
  <w:style w:type="table" w:styleId="Tablaconcuadrcula">
    <w:name w:val="Table Grid"/>
    <w:basedOn w:val="Tablanormal"/>
    <w:rsid w:val="002B2941"/>
    <w:pPr>
      <w:spacing w:before="40" w:after="4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C0E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0E59"/>
    <w:rPr>
      <w:rFonts w:ascii="Tahoma" w:hAnsi="Tahoma" w:cs="Tahoma"/>
      <w:sz w:val="16"/>
      <w:szCs w:val="16"/>
      <w:lang w:val="es-ES_tradnl"/>
    </w:rPr>
  </w:style>
  <w:style w:type="paragraph" w:styleId="Textonotaalfinal">
    <w:name w:val="endnote text"/>
    <w:basedOn w:val="Normal"/>
    <w:link w:val="TextonotaalfinalCar"/>
    <w:rsid w:val="00DE1AF9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E1AF9"/>
    <w:rPr>
      <w:rFonts w:ascii="Arial Narrow" w:hAnsi="Arial Narrow"/>
      <w:lang w:val="es-ES_tradnl"/>
    </w:rPr>
  </w:style>
  <w:style w:type="character" w:styleId="Refdenotaalfinal">
    <w:name w:val="endnote reference"/>
    <w:basedOn w:val="Fuentedeprrafopredeter"/>
    <w:rsid w:val="00DE1AF9"/>
    <w:rPr>
      <w:vertAlign w:val="superscript"/>
    </w:rPr>
  </w:style>
  <w:style w:type="paragraph" w:styleId="Prrafodelista">
    <w:name w:val="List Paragraph"/>
    <w:basedOn w:val="Normal"/>
    <w:uiPriority w:val="34"/>
    <w:qFormat/>
    <w:rsid w:val="002453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8F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lang w:val="es-ES"/>
    </w:rPr>
  </w:style>
  <w:style w:type="character" w:styleId="Textoennegrita">
    <w:name w:val="Strong"/>
    <w:basedOn w:val="Fuentedeprrafopredeter"/>
    <w:uiPriority w:val="22"/>
    <w:qFormat/>
    <w:rsid w:val="003E08F9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9514B2"/>
    <w:pPr>
      <w:tabs>
        <w:tab w:val="left" w:pos="284"/>
        <w:tab w:val="right" w:leader="dot" w:pos="15600"/>
      </w:tabs>
      <w:spacing w:before="0" w:after="0"/>
      <w:ind w:firstLine="0"/>
      <w:jc w:val="left"/>
    </w:pPr>
    <w:rPr>
      <w:rFonts w:cstheme="minorHAnsi"/>
      <w:b/>
      <w:bCs/>
      <w:caps/>
      <w:noProof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rsid w:val="00FE136E"/>
    <w:pPr>
      <w:tabs>
        <w:tab w:val="left" w:pos="709"/>
        <w:tab w:val="right" w:leader="dot" w:pos="15600"/>
      </w:tabs>
      <w:spacing w:before="60" w:after="60"/>
      <w:ind w:left="284" w:firstLine="0"/>
      <w:jc w:val="left"/>
    </w:pPr>
    <w:rPr>
      <w:rFonts w:cstheme="minorHAnsi"/>
      <w:caps/>
      <w:noProof/>
      <w:szCs w:val="20"/>
    </w:rPr>
  </w:style>
  <w:style w:type="paragraph" w:styleId="TDC3">
    <w:name w:val="toc 3"/>
    <w:basedOn w:val="Normal"/>
    <w:next w:val="Normal"/>
    <w:autoRedefine/>
    <w:uiPriority w:val="39"/>
    <w:rsid w:val="00305D5E"/>
    <w:pPr>
      <w:tabs>
        <w:tab w:val="left" w:pos="284"/>
        <w:tab w:val="left" w:pos="1418"/>
        <w:tab w:val="right" w:leader="dot" w:pos="15600"/>
      </w:tabs>
      <w:spacing w:before="0" w:after="0"/>
      <w:ind w:left="709" w:firstLine="0"/>
      <w:jc w:val="left"/>
    </w:pPr>
    <w:rPr>
      <w:rFonts w:cstheme="minorHAnsi"/>
      <w:iCs/>
      <w:caps/>
      <w:noProof/>
      <w:szCs w:val="20"/>
    </w:rPr>
  </w:style>
  <w:style w:type="paragraph" w:styleId="TDC4">
    <w:name w:val="toc 4"/>
    <w:basedOn w:val="Normal"/>
    <w:next w:val="Normal"/>
    <w:autoRedefine/>
    <w:rsid w:val="005C3A30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5C3A30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5C3A30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5C3A30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5C3A30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5C3A30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76650E"/>
    <w:rPr>
      <w:i/>
      <w:iCs/>
    </w:rPr>
  </w:style>
  <w:style w:type="character" w:styleId="CdigoHTML">
    <w:name w:val="HTML Code"/>
    <w:basedOn w:val="Fuentedeprrafopredeter"/>
    <w:uiPriority w:val="99"/>
    <w:unhideWhenUsed/>
    <w:rsid w:val="00BD0D89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Fuentedeprrafopredeter"/>
    <w:rsid w:val="00BD0D8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111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613FB1"/>
    <w:rPr>
      <w:color w:val="800080" w:themeColor="followedHyperlink"/>
      <w:u w:val="single"/>
    </w:rPr>
  </w:style>
  <w:style w:type="character" w:customStyle="1" w:styleId="Ttulo1Car">
    <w:name w:val="Título 1 Car"/>
    <w:aliases w:val="Nivel1 Car"/>
    <w:basedOn w:val="Fuentedeprrafopredeter"/>
    <w:link w:val="Ttulo1"/>
    <w:rsid w:val="002E1BF8"/>
    <w:rPr>
      <w:rFonts w:ascii="Arial Narrow" w:hAnsi="Arial Narrow" w:cs="Arial"/>
      <w:b/>
      <w:bCs/>
      <w:caps/>
      <w:kern w:val="24"/>
      <w:sz w:val="24"/>
      <w:szCs w:val="32"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Apuntes\Apuntes%20D4GL%20(Aria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D46AC-D4BA-44D8-B425-506CDF8D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Apuntes D4GL (Arial).dot</Template>
  <TotalTime>143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4458</CharactersWithSpaces>
  <SharedDoc>false</SharedDoc>
  <HLinks>
    <vt:vector size="6" baseType="variant">
      <vt:variant>
        <vt:i4>2555946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alumno</cp:lastModifiedBy>
  <cp:revision>29</cp:revision>
  <cp:lastPrinted>2020-10-29T18:26:00Z</cp:lastPrinted>
  <dcterms:created xsi:type="dcterms:W3CDTF">2022-01-16T18:45:00Z</dcterms:created>
  <dcterms:modified xsi:type="dcterms:W3CDTF">2024-01-09T12:34:00Z</dcterms:modified>
</cp:coreProperties>
</file>